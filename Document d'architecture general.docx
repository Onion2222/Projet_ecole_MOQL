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Y="153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7560"/>
      </w:tblGrid>
      <w:tr w:rsidR="005216D2" w:rsidTr="005216D2">
        <w:trPr>
          <w:trHeight w:val="686"/>
        </w:trPr>
        <w:tc>
          <w:tcPr>
            <w:tcW w:w="3310" w:type="dxa"/>
          </w:tcPr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Default="005216D2" w:rsidP="005216D2">
            <w:pPr>
              <w:jc w:val="center"/>
            </w:pPr>
            <w:r>
              <w:t>Référence du document</w:t>
            </w:r>
          </w:p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Pr="00BD09D8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  <w:lang w:val="en-GB"/>
              </w:rPr>
              <w:fldChar w:fldCharType="begin"/>
            </w:r>
            <w:r w:rsidRPr="00A25A6B">
              <w:rPr>
                <w:sz w:val="20"/>
              </w:rPr>
              <w:instrText xml:space="preserve"> FILENAME   \* MERGEFORMAT </w:instrText>
            </w:r>
            <w:r>
              <w:rPr>
                <w:sz w:val="20"/>
                <w:lang w:val="en-GB"/>
              </w:rPr>
              <w:fldChar w:fldCharType="separate"/>
            </w:r>
            <w:r w:rsidR="00253E77">
              <w:rPr>
                <w:noProof/>
                <w:sz w:val="20"/>
              </w:rPr>
              <w:t>Document d'architecture general.docx</w:t>
            </w:r>
            <w:r>
              <w:rPr>
                <w:sz w:val="20"/>
                <w:lang w:val="en-GB"/>
              </w:rPr>
              <w:fldChar w:fldCharType="end"/>
            </w:r>
          </w:p>
        </w:tc>
        <w:tc>
          <w:tcPr>
            <w:tcW w:w="7560" w:type="dxa"/>
          </w:tcPr>
          <w:p w:rsidR="005216D2" w:rsidRPr="00BD09D8" w:rsidRDefault="005216D2" w:rsidP="005216D2"/>
          <w:p w:rsidR="005216D2" w:rsidRDefault="005216D2" w:rsidP="005216D2">
            <w:pPr>
              <w:rPr>
                <w:b/>
                <w:sz w:val="28"/>
              </w:rPr>
            </w:pPr>
            <w:r>
              <w:t>Type de document :</w:t>
            </w:r>
            <w:r>
              <w:tab/>
            </w:r>
          </w:p>
          <w:p w:rsidR="005216D2" w:rsidRDefault="005216D2" w:rsidP="005216D2">
            <w:pPr>
              <w:rPr>
                <w:b/>
                <w:sz w:val="16"/>
              </w:rPr>
            </w:pPr>
          </w:p>
        </w:tc>
      </w:tr>
      <w:tr w:rsidR="005216D2" w:rsidTr="005216D2">
        <w:trPr>
          <w:trHeight w:val="686"/>
        </w:trPr>
        <w:tc>
          <w:tcPr>
            <w:tcW w:w="3310" w:type="dxa"/>
          </w:tcPr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Default="005216D2" w:rsidP="005216D2">
            <w:pPr>
              <w:jc w:val="center"/>
            </w:pPr>
            <w:r>
              <w:t>Qualification</w:t>
            </w:r>
          </w:p>
          <w:p w:rsidR="005216D2" w:rsidRDefault="005216D2" w:rsidP="005216D2">
            <w:pPr>
              <w:jc w:val="center"/>
              <w:rPr>
                <w:sz w:val="8"/>
              </w:rPr>
            </w:pPr>
          </w:p>
          <w:p w:rsidR="005216D2" w:rsidRDefault="005216D2" w:rsidP="005216D2">
            <w:pPr>
              <w:jc w:val="center"/>
            </w:pPr>
            <w:r>
              <w:t>V1</w:t>
            </w:r>
          </w:p>
          <w:p w:rsidR="005216D2" w:rsidRDefault="005216D2" w:rsidP="005216D2">
            <w:pPr>
              <w:jc w:val="center"/>
              <w:rPr>
                <w:sz w:val="16"/>
              </w:rPr>
            </w:pPr>
          </w:p>
        </w:tc>
        <w:tc>
          <w:tcPr>
            <w:tcW w:w="7560" w:type="dxa"/>
          </w:tcPr>
          <w:p w:rsidR="005216D2" w:rsidRDefault="005216D2" w:rsidP="005216D2"/>
          <w:p w:rsidR="00F02DA9" w:rsidRDefault="005216D2" w:rsidP="005216D2">
            <w:r>
              <w:t>Auteur(s) :</w:t>
            </w:r>
            <w:r>
              <w:tab/>
              <w:t>A.SANNIER</w:t>
            </w:r>
          </w:p>
          <w:p w:rsidR="005216D2" w:rsidRDefault="00F02DA9" w:rsidP="005216D2">
            <w:r>
              <w:t xml:space="preserve">                      </w:t>
            </w:r>
            <w:r w:rsidRPr="00F02DA9">
              <w:rPr>
                <w:sz w:val="28"/>
              </w:rPr>
              <w:t xml:space="preserve"> </w:t>
            </w:r>
            <w:r w:rsidRPr="00F02DA9">
              <w:t>A.PERRIN</w:t>
            </w:r>
            <w:r w:rsidR="005216D2">
              <w:tab/>
            </w:r>
          </w:p>
          <w:p w:rsidR="00F02DA9" w:rsidRPr="00F02DA9" w:rsidRDefault="00F02DA9" w:rsidP="005216D2">
            <w:pPr>
              <w:rPr>
                <w:sz w:val="28"/>
              </w:rPr>
            </w:pPr>
            <w:r>
              <w:rPr>
                <w:b/>
                <w:sz w:val="28"/>
              </w:rPr>
              <w:t xml:space="preserve">                    </w:t>
            </w:r>
          </w:p>
          <w:p w:rsidR="005216D2" w:rsidRDefault="005216D2" w:rsidP="005216D2">
            <w:pPr>
              <w:rPr>
                <w:b/>
                <w:sz w:val="16"/>
              </w:rPr>
            </w:pPr>
          </w:p>
        </w:tc>
      </w:tr>
    </w:tbl>
    <w:p w:rsidR="00E74F09" w:rsidRDefault="00E74F09">
      <w:pPr>
        <w:pStyle w:val="En-tte"/>
        <w:tabs>
          <w:tab w:val="clear" w:pos="4536"/>
          <w:tab w:val="clear" w:pos="9072"/>
        </w:tabs>
      </w:pPr>
    </w:p>
    <w:p w:rsidR="00E74F09" w:rsidRDefault="00E74F09"/>
    <w:p w:rsidR="00E74F09" w:rsidRDefault="00E74F09"/>
    <w:tbl>
      <w:tblPr>
        <w:tblpPr w:leftFromText="141" w:rightFromText="141" w:vertAnchor="text" w:tblpY="86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6"/>
        <w:gridCol w:w="1447"/>
        <w:gridCol w:w="1408"/>
        <w:gridCol w:w="1669"/>
        <w:gridCol w:w="5400"/>
      </w:tblGrid>
      <w:tr w:rsidR="005216D2" w:rsidTr="005216D2">
        <w:trPr>
          <w:trHeight w:val="448"/>
        </w:trPr>
        <w:tc>
          <w:tcPr>
            <w:tcW w:w="10870" w:type="dxa"/>
            <w:gridSpan w:val="5"/>
          </w:tcPr>
          <w:p w:rsidR="005216D2" w:rsidRDefault="005216D2" w:rsidP="005216D2">
            <w:pPr>
              <w:rPr>
                <w:sz w:val="16"/>
              </w:rPr>
            </w:pPr>
          </w:p>
          <w:p w:rsidR="005216D2" w:rsidRDefault="005216D2" w:rsidP="005216D2">
            <w:pPr>
              <w:rPr>
                <w:sz w:val="28"/>
              </w:rPr>
            </w:pPr>
            <w:r>
              <w:rPr>
                <w:sz w:val="28"/>
              </w:rPr>
              <w:t>Modifications apportées à ce document :</w:t>
            </w:r>
          </w:p>
          <w:p w:rsidR="005216D2" w:rsidRDefault="005216D2" w:rsidP="005216D2">
            <w:pPr>
              <w:rPr>
                <w:sz w:val="16"/>
              </w:rPr>
            </w:pPr>
          </w:p>
        </w:tc>
      </w:tr>
      <w:tr w:rsidR="005216D2" w:rsidTr="005216D2">
        <w:trPr>
          <w:trHeight w:val="526"/>
        </w:trPr>
        <w:tc>
          <w:tcPr>
            <w:tcW w:w="946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47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08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1669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5400" w:type="dxa"/>
            <w:vAlign w:val="center"/>
          </w:tcPr>
          <w:p w:rsidR="005216D2" w:rsidRDefault="005216D2" w:rsidP="005216D2">
            <w:pPr>
              <w:jc w:val="center"/>
              <w:rPr>
                <w:b/>
              </w:rPr>
            </w:pPr>
            <w:r>
              <w:rPr>
                <w:b/>
              </w:rPr>
              <w:t>Modifications</w:t>
            </w:r>
          </w:p>
        </w:tc>
      </w:tr>
      <w:tr w:rsidR="005216D2" w:rsidTr="005216D2">
        <w:trPr>
          <w:trHeight w:val="879"/>
        </w:trPr>
        <w:tc>
          <w:tcPr>
            <w:tcW w:w="946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V1</w:t>
            </w:r>
          </w:p>
        </w:tc>
        <w:tc>
          <w:tcPr>
            <w:tcW w:w="1447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\@ "d MMMM yyyy"  \* MERGEFORMAT </w:instrText>
            </w:r>
            <w:r>
              <w:rPr>
                <w:sz w:val="20"/>
              </w:rPr>
              <w:fldChar w:fldCharType="separate"/>
            </w:r>
            <w:r w:rsidR="006B097D">
              <w:rPr>
                <w:noProof/>
                <w:sz w:val="20"/>
              </w:rPr>
              <w:t>20 mars 2020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408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A.SANNIER</w:t>
            </w:r>
          </w:p>
          <w:p w:rsidR="00F02DA9" w:rsidRDefault="00F02DA9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A.PERRIN</w:t>
            </w:r>
          </w:p>
        </w:tc>
        <w:tc>
          <w:tcPr>
            <w:tcW w:w="1669" w:type="dxa"/>
            <w:vAlign w:val="center"/>
          </w:tcPr>
          <w:p w:rsidR="005216D2" w:rsidRDefault="005216D2" w:rsidP="005216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Création</w:t>
            </w:r>
          </w:p>
        </w:tc>
        <w:tc>
          <w:tcPr>
            <w:tcW w:w="5400" w:type="dxa"/>
            <w:vAlign w:val="center"/>
          </w:tcPr>
          <w:p w:rsidR="005216D2" w:rsidRDefault="005216D2" w:rsidP="005216D2">
            <w:pPr>
              <w:rPr>
                <w:sz w:val="20"/>
              </w:rPr>
            </w:pPr>
          </w:p>
          <w:p w:rsidR="005216D2" w:rsidRDefault="005216D2" w:rsidP="005216D2">
            <w:pPr>
              <w:rPr>
                <w:sz w:val="20"/>
              </w:rPr>
            </w:pPr>
          </w:p>
          <w:p w:rsidR="005216D2" w:rsidRDefault="005216D2" w:rsidP="005216D2">
            <w:pPr>
              <w:jc w:val="center"/>
              <w:rPr>
                <w:sz w:val="20"/>
              </w:rPr>
            </w:pPr>
          </w:p>
        </w:tc>
      </w:tr>
    </w:tbl>
    <w:p w:rsidR="00E74F09" w:rsidRDefault="00E74F09"/>
    <w:p w:rsidR="00E74F09" w:rsidRDefault="00E74F09"/>
    <w:p w:rsidR="00E74F09" w:rsidRDefault="00E74F09">
      <w:pPr>
        <w:tabs>
          <w:tab w:val="left" w:pos="945"/>
        </w:tabs>
      </w:pPr>
    </w:p>
    <w:p w:rsidR="00E74F09" w:rsidRDefault="00E74F09">
      <w:pPr>
        <w:tabs>
          <w:tab w:val="left" w:pos="945"/>
        </w:tabs>
      </w:pPr>
    </w:p>
    <w:p w:rsidR="00E74F09" w:rsidRDefault="00E74F09">
      <w:pPr>
        <w:tabs>
          <w:tab w:val="left" w:pos="945"/>
        </w:tabs>
      </w:pPr>
    </w:p>
    <w:p w:rsidR="00470112" w:rsidRDefault="00470112">
      <w:pPr>
        <w:tabs>
          <w:tab w:val="left" w:pos="945"/>
        </w:tabs>
        <w:sectPr w:rsidR="00470112">
          <w:headerReference w:type="default" r:id="rId8"/>
          <w:footerReference w:type="default" r:id="rId9"/>
          <w:pgSz w:w="11906" w:h="16838" w:code="9"/>
          <w:pgMar w:top="1418" w:right="567" w:bottom="851" w:left="675" w:header="539" w:footer="340" w:gutter="0"/>
          <w:pgBorders w:offsetFrom="page">
            <w:top w:val="single" w:sz="4" w:space="27" w:color="auto"/>
            <w:left w:val="single" w:sz="4" w:space="30" w:color="auto"/>
            <w:bottom w:val="single" w:sz="4" w:space="31" w:color="auto"/>
            <w:right w:val="single" w:sz="4" w:space="21" w:color="auto"/>
          </w:pgBorders>
          <w:cols w:space="708"/>
          <w:docGrid w:linePitch="360"/>
        </w:sectPr>
      </w:pPr>
    </w:p>
    <w:p w:rsidR="00E74F09" w:rsidRDefault="00E74F09" w:rsidP="005216D2">
      <w:pPr>
        <w:pStyle w:val="TM1"/>
      </w:pPr>
      <w:r>
        <w:lastRenderedPageBreak/>
        <w:t>Table des matières :</w:t>
      </w:r>
    </w:p>
    <w:p w:rsidR="00E74F09" w:rsidRDefault="00E74F09"/>
    <w:p w:rsidR="00C73625" w:rsidRDefault="00E74F0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i/>
          <w:smallCaps/>
        </w:rPr>
        <w:fldChar w:fldCharType="begin"/>
      </w:r>
      <w:r>
        <w:rPr>
          <w:i/>
          <w:smallCaps/>
        </w:rPr>
        <w:instrText xml:space="preserve"> TOC \o "1-3" \h \z </w:instrText>
      </w:r>
      <w:r>
        <w:rPr>
          <w:i/>
          <w:smallCaps/>
        </w:rPr>
        <w:fldChar w:fldCharType="separate"/>
      </w:r>
      <w:hyperlink w:anchor="_Toc35510366" w:history="1">
        <w:r w:rsidR="00C73625" w:rsidRPr="00B546DB">
          <w:rPr>
            <w:rStyle w:val="Lienhypertexte"/>
            <w:noProof/>
          </w:rPr>
          <w:t>1.</w:t>
        </w:r>
        <w:r w:rsidR="00C736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INTRODUCTION :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_Toc35510366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C73625" w:rsidRDefault="00E202B8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10367" w:history="1">
        <w:r w:rsidR="00C73625" w:rsidRPr="00B546DB">
          <w:rPr>
            <w:rStyle w:val="Lienhypertexte"/>
            <w:noProof/>
          </w:rPr>
          <w:t>1.1</w:t>
        </w:r>
        <w:r w:rsidR="00C736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Contexte :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_Toc35510367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C73625" w:rsidRDefault="00E202B8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10368" w:history="1">
        <w:r w:rsidR="00C73625" w:rsidRPr="00B546DB">
          <w:rPr>
            <w:rStyle w:val="Lienhypertexte"/>
            <w:noProof/>
          </w:rPr>
          <w:t>1.2</w:t>
        </w:r>
        <w:r w:rsidR="00C736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Présentation de l’équipe :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_Toc35510368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C73625" w:rsidRDefault="00E202B8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510369" w:history="1">
        <w:r w:rsidR="00C73625" w:rsidRPr="00B546DB">
          <w:rPr>
            <w:rStyle w:val="Lienhypertexte"/>
            <w:noProof/>
          </w:rPr>
          <w:t>2.</w:t>
        </w:r>
        <w:r w:rsidR="00C736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PRESENTATION DU PROJET :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_Toc35510369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C73625" w:rsidRDefault="00E202B8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10370" w:history="1">
        <w:r w:rsidR="00C73625" w:rsidRPr="00B546DB">
          <w:rPr>
            <w:rStyle w:val="Lienhypertexte"/>
            <w:noProof/>
          </w:rPr>
          <w:t>2.1</w:t>
        </w:r>
        <w:r w:rsidR="00C736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Expression du besoin :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_Toc35510370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C73625" w:rsidRDefault="00E202B8">
      <w:pPr>
        <w:pStyle w:val="TM2"/>
        <w:tabs>
          <w:tab w:val="left" w:pos="960"/>
          <w:tab w:val="right" w:leader="dot" w:pos="1065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510371" w:history="1">
        <w:r w:rsidR="00C73625" w:rsidRPr="00B546DB">
          <w:rPr>
            <w:rStyle w:val="Lienhypertexte"/>
            <w:noProof/>
          </w:rPr>
          <w:t>2.2</w:t>
        </w:r>
        <w:r w:rsidR="00C736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3625" w:rsidRPr="00B546DB">
          <w:rPr>
            <w:rStyle w:val="Lienhypertexte"/>
            <w:noProof/>
          </w:rPr>
          <w:t>Exigences</w:t>
        </w:r>
        <w:r w:rsidR="00C73625">
          <w:rPr>
            <w:noProof/>
            <w:webHidden/>
          </w:rPr>
          <w:tab/>
        </w:r>
        <w:r w:rsidR="00C73625">
          <w:rPr>
            <w:noProof/>
            <w:webHidden/>
          </w:rPr>
          <w:fldChar w:fldCharType="begin"/>
        </w:r>
        <w:r w:rsidR="00C73625">
          <w:rPr>
            <w:noProof/>
            <w:webHidden/>
          </w:rPr>
          <w:instrText xml:space="preserve"> PAGEREF _Toc35510371 \h </w:instrText>
        </w:r>
        <w:r w:rsidR="00C73625">
          <w:rPr>
            <w:noProof/>
            <w:webHidden/>
          </w:rPr>
        </w:r>
        <w:r w:rsidR="00C73625">
          <w:rPr>
            <w:noProof/>
            <w:webHidden/>
          </w:rPr>
          <w:fldChar w:fldCharType="separate"/>
        </w:r>
        <w:r w:rsidR="00C73625">
          <w:rPr>
            <w:noProof/>
            <w:webHidden/>
          </w:rPr>
          <w:t>3</w:t>
        </w:r>
        <w:r w:rsidR="00C73625">
          <w:rPr>
            <w:noProof/>
            <w:webHidden/>
          </w:rPr>
          <w:fldChar w:fldCharType="end"/>
        </w:r>
      </w:hyperlink>
    </w:p>
    <w:p w:rsidR="00E74F09" w:rsidRDefault="00E74F09">
      <w:pPr>
        <w:rPr>
          <w:i/>
          <w:caps/>
          <w:smallCaps/>
        </w:rPr>
      </w:pPr>
      <w:r>
        <w:rPr>
          <w:i/>
          <w:caps/>
          <w:smallCaps/>
        </w:rPr>
        <w:fldChar w:fldCharType="end"/>
      </w: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5C7C74" w:rsidRDefault="005C7C74" w:rsidP="005C24A3">
      <w:pPr>
        <w:pStyle w:val="Retrait1"/>
        <w:rPr>
          <w:i/>
          <w:caps/>
          <w:smallCaps/>
        </w:rPr>
      </w:pPr>
    </w:p>
    <w:p w:rsidR="005C7C74" w:rsidRDefault="005C7C74" w:rsidP="005C24A3">
      <w:pPr>
        <w:pStyle w:val="Retrait1"/>
        <w:rPr>
          <w:i/>
          <w:caps/>
          <w:smallCaps/>
        </w:rPr>
      </w:pPr>
    </w:p>
    <w:p w:rsidR="005C7C74" w:rsidRDefault="005C7C74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  <w:r>
        <w:rPr>
          <w:i/>
          <w:caps/>
          <w:smallCaps/>
        </w:rPr>
        <w:t xml:space="preserve"> </w:t>
      </w: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5C7C74" w:rsidP="005C7C74">
      <w:pPr>
        <w:pStyle w:val="Retrait1"/>
        <w:tabs>
          <w:tab w:val="left" w:pos="3093"/>
        </w:tabs>
        <w:rPr>
          <w:i/>
          <w:caps/>
          <w:smallCaps/>
        </w:rPr>
      </w:pPr>
      <w:r>
        <w:rPr>
          <w:i/>
          <w:caps/>
          <w:smallCaps/>
        </w:rPr>
        <w:tab/>
      </w:r>
    </w:p>
    <w:p w:rsidR="005C7C74" w:rsidRDefault="005C7C74" w:rsidP="005C7C74">
      <w:pPr>
        <w:pStyle w:val="Retrait1"/>
        <w:tabs>
          <w:tab w:val="left" w:pos="3093"/>
        </w:tabs>
        <w:rPr>
          <w:i/>
          <w:caps/>
          <w:smallCaps/>
        </w:rPr>
      </w:pPr>
    </w:p>
    <w:p w:rsidR="005C7C74" w:rsidRDefault="005C7C74" w:rsidP="005C7C74">
      <w:pPr>
        <w:pStyle w:val="Retrait1"/>
        <w:tabs>
          <w:tab w:val="left" w:pos="3093"/>
        </w:tabs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6328D3" w:rsidRDefault="006328D3" w:rsidP="005C24A3">
      <w:pPr>
        <w:pStyle w:val="Retrait1"/>
        <w:rPr>
          <w:i/>
          <w:caps/>
          <w:smallCaps/>
        </w:rPr>
      </w:pPr>
    </w:p>
    <w:p w:rsidR="00370DA1" w:rsidRDefault="00253E77" w:rsidP="00370DA1">
      <w:pPr>
        <w:pStyle w:val="Titre1"/>
      </w:pPr>
      <w:bookmarkStart w:id="0" w:name="_Toc7425110"/>
      <w:bookmarkStart w:id="1" w:name="_Toc9841639"/>
      <w:bookmarkStart w:id="2" w:name="_Toc35510366"/>
      <w:r>
        <w:lastRenderedPageBreak/>
        <w:t>INTRODUCTION</w:t>
      </w:r>
      <w:r w:rsidR="008D0518">
        <w:t> :</w:t>
      </w:r>
      <w:bookmarkEnd w:id="0"/>
      <w:bookmarkEnd w:id="1"/>
      <w:bookmarkEnd w:id="2"/>
    </w:p>
    <w:p w:rsidR="00253E77" w:rsidRDefault="00253E77" w:rsidP="00253E77">
      <w:pPr>
        <w:pStyle w:val="Titre2"/>
      </w:pPr>
      <w:bookmarkStart w:id="3" w:name="_Toc35510367"/>
      <w:r>
        <w:t>Contexte :</w:t>
      </w:r>
      <w:bookmarkEnd w:id="3"/>
    </w:p>
    <w:p w:rsidR="00253E77" w:rsidRDefault="00253E77" w:rsidP="00253E77"/>
    <w:p w:rsidR="00253E77" w:rsidRDefault="00253E77" w:rsidP="00253E77">
      <w:r>
        <w:t xml:space="preserve">Nous avons dû réaliser ce projet dans un cadre pédagogique. </w:t>
      </w:r>
      <w:r w:rsidR="00C82726">
        <w:t>Dans la dominante ISE OC que nous avons choisi,  nous avons consacré les heures de bus de communication ainsi que les heures de MOQL pour le réaliser.</w:t>
      </w:r>
    </w:p>
    <w:p w:rsidR="00C82726" w:rsidRDefault="00C82726" w:rsidP="00253E77"/>
    <w:p w:rsidR="00C82726" w:rsidRDefault="00C82726" w:rsidP="00253E77">
      <w:r>
        <w:t>N’ayant pas pu nous rendre dans les salles TP prévues à cet effet pour cause de fermeture de l’école, nous avons dû réaliser ce projet en Visio conférence, chacun chez nous.</w:t>
      </w:r>
    </w:p>
    <w:p w:rsidR="00253E77" w:rsidRPr="00253E77" w:rsidRDefault="00253E77" w:rsidP="00253E77"/>
    <w:p w:rsidR="00C82726" w:rsidRDefault="00C82726" w:rsidP="00C82726">
      <w:pPr>
        <w:pStyle w:val="Titre2"/>
      </w:pPr>
      <w:bookmarkStart w:id="4" w:name="_Toc35510368"/>
      <w:r>
        <w:t>Présentation de l’équipe :</w:t>
      </w:r>
      <w:bookmarkEnd w:id="4"/>
    </w:p>
    <w:p w:rsidR="00C82726" w:rsidRDefault="00C82726" w:rsidP="00C82726"/>
    <w:p w:rsidR="00C82726" w:rsidRDefault="00C82726" w:rsidP="00C82726">
      <w:r>
        <w:t xml:space="preserve">Alexandre SANNIER : Employé par </w:t>
      </w:r>
      <w:proofErr w:type="spellStart"/>
      <w:r>
        <w:t>Transdev</w:t>
      </w:r>
      <w:proofErr w:type="spellEnd"/>
      <w:r>
        <w:t xml:space="preserve"> ROUEN en tant que Agent de maitrise dans l’informatique industriel et l’électronique </w:t>
      </w:r>
    </w:p>
    <w:p w:rsidR="00C82726" w:rsidRPr="00ED3C7C" w:rsidRDefault="00C82726" w:rsidP="00C82726">
      <w:pPr>
        <w:rPr>
          <w:color w:val="FF0000"/>
        </w:rPr>
      </w:pPr>
    </w:p>
    <w:p w:rsidR="00C82726" w:rsidRPr="00ED3C7C" w:rsidRDefault="00C82726" w:rsidP="00C82726">
      <w:pPr>
        <w:rPr>
          <w:color w:val="FF0000"/>
        </w:rPr>
      </w:pPr>
      <w:r w:rsidRPr="00ED3C7C">
        <w:rPr>
          <w:color w:val="FF0000"/>
        </w:rPr>
        <w:t xml:space="preserve">Arthur PERRIN : Je sais pas trop ce qui </w:t>
      </w:r>
      <w:proofErr w:type="gramStart"/>
      <w:r w:rsidRPr="00ED3C7C">
        <w:rPr>
          <w:color w:val="FF0000"/>
        </w:rPr>
        <w:t>fou ,</w:t>
      </w:r>
      <w:proofErr w:type="gramEnd"/>
      <w:r w:rsidRPr="00ED3C7C">
        <w:rPr>
          <w:color w:val="FF0000"/>
        </w:rPr>
        <w:t xml:space="preserve"> mais il est dans </w:t>
      </w:r>
      <w:proofErr w:type="spellStart"/>
      <w:r w:rsidRPr="00ED3C7C">
        <w:rPr>
          <w:color w:val="FF0000"/>
        </w:rPr>
        <w:t>l’oise</w:t>
      </w:r>
      <w:proofErr w:type="spellEnd"/>
      <w:r w:rsidRPr="00ED3C7C">
        <w:rPr>
          <w:color w:val="FF0000"/>
        </w:rPr>
        <w:t xml:space="preserve"> avec plein de malade du </w:t>
      </w:r>
      <w:proofErr w:type="spellStart"/>
      <w:r w:rsidRPr="00ED3C7C">
        <w:rPr>
          <w:color w:val="FF0000"/>
        </w:rPr>
        <w:t>cococorona</w:t>
      </w:r>
      <w:proofErr w:type="spellEnd"/>
    </w:p>
    <w:p w:rsidR="00C82726" w:rsidRDefault="00C82726" w:rsidP="00C82726"/>
    <w:p w:rsidR="00C82726" w:rsidRPr="00C82726" w:rsidRDefault="00C82726" w:rsidP="00C82726">
      <w:r>
        <w:t xml:space="preserve">Nous sommes actuellement </w:t>
      </w:r>
      <w:r w:rsidR="00ED3C7C">
        <w:t>tous</w:t>
      </w:r>
      <w:r>
        <w:t xml:space="preserve"> les deux en deuxième année du cycle ingénieur à l’</w:t>
      </w:r>
      <w:proofErr w:type="spellStart"/>
      <w:r>
        <w:t>esigelec</w:t>
      </w:r>
      <w:proofErr w:type="spellEnd"/>
      <w:r>
        <w:t xml:space="preserve">, en </w:t>
      </w:r>
      <w:r w:rsidR="00ED3C7C">
        <w:t xml:space="preserve">alternance. </w:t>
      </w:r>
    </w:p>
    <w:p w:rsidR="00C82726" w:rsidRPr="00C82726" w:rsidRDefault="00C82726" w:rsidP="00C82726">
      <w:pPr>
        <w:pStyle w:val="Titre1"/>
      </w:pPr>
      <w:bookmarkStart w:id="5" w:name="_Toc35510369"/>
      <w:r>
        <w:t>PRESENTATION DU PROJET :</w:t>
      </w:r>
      <w:bookmarkEnd w:id="5"/>
    </w:p>
    <w:p w:rsidR="00C82726" w:rsidRDefault="00C82726" w:rsidP="00C82726">
      <w:pPr>
        <w:pStyle w:val="Titre2"/>
      </w:pPr>
      <w:bookmarkStart w:id="6" w:name="_Toc35510370"/>
      <w:r>
        <w:t>Expression du besoin :</w:t>
      </w:r>
      <w:bookmarkEnd w:id="6"/>
    </w:p>
    <w:p w:rsidR="00C82726" w:rsidRDefault="00C82726" w:rsidP="00C82726"/>
    <w:p w:rsidR="00A55AB5" w:rsidRPr="00C82726" w:rsidRDefault="00ED3C7C" w:rsidP="00C82726">
      <w:r>
        <w:t>Nous devons pouvoir contrôler un robot à distance afin que ce dernier puisse se déplacer un espace délimité. Ce dernier doit pouvoir détecter les obstacles,</w:t>
      </w:r>
      <w:r w:rsidR="00FC0113">
        <w:t xml:space="preserve"> à l’aide d’un capteur pouvant pivoter, </w:t>
      </w:r>
      <w:r>
        <w:t xml:space="preserve"> les signaler et s’arrêter au besoin.</w:t>
      </w:r>
      <w:r w:rsidR="002C5BC4">
        <w:t xml:space="preserve"> </w:t>
      </w:r>
    </w:p>
    <w:p w:rsidR="00A55AB5" w:rsidRDefault="00A55AB5" w:rsidP="00A55AB5">
      <w:pPr>
        <w:pStyle w:val="Titre2"/>
      </w:pPr>
      <w:bookmarkStart w:id="7" w:name="_Toc35510371"/>
      <w:r>
        <w:t>Exigences</w:t>
      </w:r>
      <w:bookmarkEnd w:id="7"/>
      <w:r w:rsidR="00FC0113">
        <w:t xml:space="preserve"> logiciels</w:t>
      </w:r>
    </w:p>
    <w:p w:rsidR="00992430" w:rsidRDefault="00992430" w:rsidP="00A55AB5"/>
    <w:p w:rsidR="001D13A7" w:rsidRDefault="00992430" w:rsidP="00E243DC">
      <w:pPr>
        <w:pStyle w:val="Paragraphedeliste"/>
        <w:numPr>
          <w:ilvl w:val="0"/>
          <w:numId w:val="23"/>
        </w:numPr>
      </w:pPr>
      <w:r w:rsidRPr="001D13A7">
        <w:rPr>
          <w:b/>
          <w:color w:val="548DD4" w:themeColor="text2" w:themeTint="99"/>
        </w:rPr>
        <w:t>SYS_0010</w:t>
      </w:r>
      <w:r w:rsidR="001D13A7">
        <w:rPr>
          <w:b/>
          <w:color w:val="548DD4" w:themeColor="text2" w:themeTint="99"/>
        </w:rPr>
        <w:t> </w:t>
      </w:r>
      <w:r w:rsidR="001D13A7">
        <w:t>:</w:t>
      </w:r>
      <w:r w:rsidR="00E243DC">
        <w:tab/>
      </w:r>
    </w:p>
    <w:p w:rsidR="001D13A7" w:rsidRDefault="001D13A7" w:rsidP="00E243DC">
      <w:pPr>
        <w:pStyle w:val="Paragraphedeliste"/>
      </w:pPr>
      <w:r>
        <w:t xml:space="preserve">Nom : </w:t>
      </w:r>
      <w:proofErr w:type="spellStart"/>
      <w:r>
        <w:t>CommandeRobot</w:t>
      </w:r>
      <w:proofErr w:type="spellEnd"/>
      <w:r w:rsidR="00992430">
        <w:t xml:space="preserve"> </w:t>
      </w:r>
    </w:p>
    <w:p w:rsidR="00A55AB5" w:rsidRDefault="001D13A7" w:rsidP="00E243DC">
      <w:pPr>
        <w:pStyle w:val="Paragraphedeliste"/>
      </w:pPr>
      <w:r>
        <w:t xml:space="preserve">Description : </w:t>
      </w:r>
      <w:r w:rsidR="00992430">
        <w:t>Le SAMBOT doit répondre aux commandes envoyées par l’utilisateur.</w:t>
      </w:r>
    </w:p>
    <w:p w:rsidR="001F6079" w:rsidRDefault="001F6079" w:rsidP="00E243DC">
      <w:pPr>
        <w:pStyle w:val="Paragraphedeliste"/>
      </w:pPr>
    </w:p>
    <w:p w:rsidR="001F6079" w:rsidRPr="001D13A7" w:rsidRDefault="001F6079" w:rsidP="001F6079">
      <w:pPr>
        <w:pStyle w:val="Paragraphedeliste"/>
        <w:numPr>
          <w:ilvl w:val="0"/>
          <w:numId w:val="23"/>
        </w:numPr>
        <w:rPr>
          <w:b/>
          <w:color w:val="548DD4" w:themeColor="text2" w:themeTint="99"/>
        </w:rPr>
      </w:pPr>
      <w:r w:rsidRPr="001D13A7">
        <w:rPr>
          <w:b/>
          <w:color w:val="548DD4" w:themeColor="text2" w:themeTint="99"/>
        </w:rPr>
        <w:t>SYS_00</w:t>
      </w:r>
      <w:r>
        <w:rPr>
          <w:b/>
          <w:color w:val="548DD4" w:themeColor="text2" w:themeTint="99"/>
        </w:rPr>
        <w:t>2</w:t>
      </w:r>
      <w:r w:rsidRPr="001D13A7">
        <w:rPr>
          <w:b/>
          <w:color w:val="548DD4" w:themeColor="text2" w:themeTint="99"/>
        </w:rPr>
        <w:t>0 :</w:t>
      </w:r>
    </w:p>
    <w:p w:rsidR="001F6079" w:rsidRDefault="001F6079" w:rsidP="001F6079">
      <w:pPr>
        <w:pStyle w:val="Paragraphedeliste"/>
      </w:pPr>
      <w:r>
        <w:t xml:space="preserve">Nom : </w:t>
      </w:r>
      <w:proofErr w:type="spellStart"/>
      <w:r>
        <w:t>DetectionObstacle</w:t>
      </w:r>
      <w:proofErr w:type="spellEnd"/>
    </w:p>
    <w:p w:rsidR="001F6079" w:rsidRDefault="001F6079" w:rsidP="001F6079">
      <w:pPr>
        <w:pStyle w:val="Paragraphedeliste"/>
      </w:pPr>
      <w:r>
        <w:t>Description : Le SAMBOT doit pouvoir détecter un obstacle et s’arrêter lors de cette détection. Il doit également envoyé une notification à l’utilisateur de cette détection.</w:t>
      </w:r>
    </w:p>
    <w:p w:rsidR="001D13A7" w:rsidRDefault="001D13A7" w:rsidP="00E243DC">
      <w:pPr>
        <w:pStyle w:val="Paragraphedeliste"/>
      </w:pPr>
    </w:p>
    <w:p w:rsidR="001D13A7" w:rsidRPr="001D13A7" w:rsidRDefault="00992430" w:rsidP="00992430">
      <w:pPr>
        <w:pStyle w:val="Paragraphedeliste"/>
        <w:numPr>
          <w:ilvl w:val="0"/>
          <w:numId w:val="23"/>
        </w:numPr>
        <w:rPr>
          <w:b/>
          <w:color w:val="548DD4" w:themeColor="text2" w:themeTint="99"/>
        </w:rPr>
      </w:pPr>
      <w:r w:rsidRPr="001D13A7">
        <w:rPr>
          <w:b/>
          <w:color w:val="548DD4" w:themeColor="text2" w:themeTint="99"/>
        </w:rPr>
        <w:t>SYS_00</w:t>
      </w:r>
      <w:r w:rsidR="001F6079">
        <w:rPr>
          <w:b/>
          <w:color w:val="548DD4" w:themeColor="text2" w:themeTint="99"/>
        </w:rPr>
        <w:t>3</w:t>
      </w:r>
      <w:r w:rsidRPr="001D13A7">
        <w:rPr>
          <w:b/>
          <w:color w:val="548DD4" w:themeColor="text2" w:themeTint="99"/>
        </w:rPr>
        <w:t xml:space="preserve">0 : </w:t>
      </w:r>
    </w:p>
    <w:p w:rsidR="001D13A7" w:rsidRDefault="001D13A7" w:rsidP="001D13A7">
      <w:pPr>
        <w:pStyle w:val="Paragraphedeliste"/>
      </w:pPr>
      <w:r>
        <w:t xml:space="preserve">Nom : </w:t>
      </w:r>
      <w:proofErr w:type="spellStart"/>
      <w:r>
        <w:t>InterfaceBluetooth</w:t>
      </w:r>
      <w:proofErr w:type="spellEnd"/>
    </w:p>
    <w:p w:rsidR="00992430" w:rsidRDefault="001D13A7" w:rsidP="001D13A7">
      <w:pPr>
        <w:pStyle w:val="Paragraphedeliste"/>
      </w:pPr>
      <w:r>
        <w:t xml:space="preserve">Description : </w:t>
      </w:r>
      <w:r w:rsidR="00992430">
        <w:t>Les commandes doivent pouvoir être envoyées via une interface Bluetooth</w:t>
      </w:r>
      <w:r w:rsidR="001F6079">
        <w:t xml:space="preserve"> ainsi que les notifications d’obstacles.</w:t>
      </w:r>
    </w:p>
    <w:p w:rsidR="001D13A7" w:rsidRDefault="001D13A7" w:rsidP="001D13A7"/>
    <w:p w:rsidR="001D13A7" w:rsidRDefault="001D13A7" w:rsidP="001D13A7">
      <w:pPr>
        <w:pStyle w:val="Paragraphedeliste"/>
      </w:pPr>
    </w:p>
    <w:p w:rsidR="001F6079" w:rsidRPr="001F6079" w:rsidRDefault="001F6079" w:rsidP="001F6079">
      <w:pPr>
        <w:pStyle w:val="Paragraphedeliste"/>
        <w:rPr>
          <w:b/>
          <w:color w:val="548DD4" w:themeColor="text2" w:themeTint="99"/>
        </w:rPr>
      </w:pPr>
    </w:p>
    <w:p w:rsidR="00EF1E16" w:rsidRDefault="00EF1E16" w:rsidP="00992430"/>
    <w:p w:rsidR="00EF1E16" w:rsidRDefault="00EF1E16" w:rsidP="00EF1E16">
      <w:pPr>
        <w:pStyle w:val="Titre2"/>
      </w:pPr>
      <w:r>
        <w:lastRenderedPageBreak/>
        <w:t>Solutions techniques</w:t>
      </w:r>
    </w:p>
    <w:p w:rsidR="00EF1E16" w:rsidRDefault="00EF1E16" w:rsidP="00EF1E16"/>
    <w:p w:rsidR="00EF1E16" w:rsidRDefault="00EF1E16" w:rsidP="00EF1E16">
      <w:pPr>
        <w:jc w:val="center"/>
      </w:pPr>
      <w:r>
        <w:rPr>
          <w:noProof/>
        </w:rPr>
        <w:drawing>
          <wp:inline distT="0" distB="0" distL="0" distR="0" wp14:anchorId="7312A0B0" wp14:editId="4B4E4C2A">
            <wp:extent cx="3429000" cy="4911811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578" cy="49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16" w:rsidRDefault="00EF1E16" w:rsidP="00EF1E16">
      <w:pPr>
        <w:jc w:val="center"/>
      </w:pPr>
    </w:p>
    <w:p w:rsidR="00EF1E16" w:rsidRDefault="00EF1E16" w:rsidP="00EF1E16">
      <w:pPr>
        <w:jc w:val="center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3555"/>
        <w:gridCol w:w="3555"/>
      </w:tblGrid>
      <w:tr w:rsidR="006B097D" w:rsidTr="006B097D"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Arthur PERRIN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Alexandre SANNIER</w:t>
            </w: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UC1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Atemga328p (</w:t>
            </w:r>
            <w:proofErr w:type="spellStart"/>
            <w:r>
              <w:rPr>
                <w:rStyle w:val="spellingerror"/>
              </w:rPr>
              <w:t>atmel</w:t>
            </w:r>
            <w:proofErr w:type="spellEnd"/>
            <w:r>
              <w:rPr>
                <w:rStyle w:val="normaltextrun"/>
              </w:rPr>
              <w:t> studio)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UC2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Attiny85 (</w:t>
            </w:r>
            <w:proofErr w:type="spellStart"/>
            <w:r>
              <w:rPr>
                <w:rStyle w:val="spellingerror"/>
              </w:rPr>
              <w:t>atmel</w:t>
            </w:r>
            <w:proofErr w:type="spellEnd"/>
            <w:r>
              <w:rPr>
                <w:rStyle w:val="normaltextrun"/>
              </w:rPr>
              <w:t> studio)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</w:rPr>
              <w:t>Servo-moteur</w:t>
            </w:r>
            <w:proofErr w:type="spellEnd"/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Similaire ESIGELEC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Capteur IR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Similaire ESIGELEC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2 Moteurs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2 </w:t>
            </w:r>
            <w:proofErr w:type="spellStart"/>
            <w:r>
              <w:rPr>
                <w:rStyle w:val="spellingerror"/>
              </w:rPr>
              <w:t>LEDs</w:t>
            </w:r>
            <w:proofErr w:type="spellEnd"/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  <w:tr w:rsidR="006B097D" w:rsidTr="006B097D">
        <w:tc>
          <w:tcPr>
            <w:tcW w:w="3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Module Bluetooth</w:t>
            </w:r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</w:rPr>
              <w:t>Similaire ESIGELEC/TTL </w:t>
            </w:r>
            <w:proofErr w:type="spellStart"/>
            <w:r>
              <w:rPr>
                <w:rStyle w:val="spellingerror"/>
              </w:rPr>
              <w:t>converter</w:t>
            </w:r>
            <w:proofErr w:type="spellEnd"/>
            <w:r>
              <w:rPr>
                <w:rStyle w:val="eo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B097D" w:rsidRDefault="006B097D" w:rsidP="006B09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</w:tc>
      </w:tr>
    </w:tbl>
    <w:p w:rsidR="00FC0113" w:rsidRDefault="00FC0113" w:rsidP="00EF1E16">
      <w:pPr>
        <w:jc w:val="center"/>
      </w:pPr>
      <w:bookmarkStart w:id="8" w:name="_GoBack"/>
      <w:bookmarkEnd w:id="8"/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FC0113" w:rsidRDefault="00FC0113" w:rsidP="00EF1E16">
      <w:pPr>
        <w:jc w:val="center"/>
      </w:pPr>
    </w:p>
    <w:p w:rsidR="00076452" w:rsidRDefault="00076452" w:rsidP="00EF1E16">
      <w:pPr>
        <w:jc w:val="center"/>
      </w:pPr>
    </w:p>
    <w:p w:rsidR="00076452" w:rsidRDefault="00076452" w:rsidP="00EF1E16">
      <w:pPr>
        <w:jc w:val="center"/>
      </w:pPr>
    </w:p>
    <w:p w:rsidR="00076452" w:rsidRDefault="00076452" w:rsidP="00EF1E16">
      <w:pPr>
        <w:jc w:val="center"/>
      </w:pPr>
    </w:p>
    <w:p w:rsidR="00076452" w:rsidRDefault="00076452" w:rsidP="00EF1E16">
      <w:pPr>
        <w:jc w:val="center"/>
      </w:pPr>
    </w:p>
    <w:p w:rsidR="00076452" w:rsidRDefault="00076452" w:rsidP="00EF1E16">
      <w:pPr>
        <w:jc w:val="center"/>
      </w:pPr>
    </w:p>
    <w:p w:rsidR="00076452" w:rsidRDefault="00076452" w:rsidP="00EF1E16">
      <w:pPr>
        <w:jc w:val="center"/>
      </w:pPr>
    </w:p>
    <w:p w:rsidR="00076452" w:rsidRDefault="00076452" w:rsidP="00EF1E16">
      <w:pPr>
        <w:jc w:val="center"/>
      </w:pPr>
    </w:p>
    <w:p w:rsidR="00076452" w:rsidRPr="00EF1E16" w:rsidRDefault="00076452" w:rsidP="00EF1E16">
      <w:pPr>
        <w:jc w:val="center"/>
      </w:pPr>
    </w:p>
    <w:p w:rsidR="00FC0113" w:rsidRDefault="00FC0113">
      <w:pPr>
        <w:pStyle w:val="Titre1"/>
      </w:pPr>
      <w:r>
        <w:t>Architecture Logiciel</w:t>
      </w:r>
    </w:p>
    <w:p w:rsidR="00FC0113" w:rsidRDefault="00FC0113" w:rsidP="00FC0113"/>
    <w:p w:rsidR="00FC0113" w:rsidRDefault="00FC0113" w:rsidP="00FC0113">
      <w:r>
        <w:t xml:space="preserve">Nous allons ici lister exigences architectural logiciels. Elles seront en accord avec les exigences </w:t>
      </w:r>
      <w:r w:rsidR="00076452">
        <w:t>logicielles</w:t>
      </w:r>
      <w:r>
        <w:t xml:space="preserve"> citées plus haut.</w:t>
      </w:r>
    </w:p>
    <w:p w:rsidR="00FC0113" w:rsidRDefault="00FC0113" w:rsidP="00FC0113"/>
    <w:p w:rsidR="00FC0113" w:rsidRDefault="00FC0113" w:rsidP="00FC0113">
      <w:r>
        <w:t xml:space="preserve">Elles seront nommées HLR_XXXX </w:t>
      </w:r>
    </w:p>
    <w:p w:rsidR="00FC0113" w:rsidRDefault="00FC0113" w:rsidP="00FC0113"/>
    <w:p w:rsidR="006A445E" w:rsidRDefault="006A445E" w:rsidP="006A445E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HLR_0100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MouvementRobot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Lorsqu’une commande est passée le robot doit </w:t>
      </w:r>
      <w:r w:rsidR="00022747">
        <w:rPr>
          <w:rStyle w:val="normaltextrun"/>
        </w:rPr>
        <w:t xml:space="preserve">réagir </w:t>
      </w:r>
      <w:r>
        <w:rPr>
          <w:rStyle w:val="normaltextrun"/>
        </w:rPr>
        <w:t>en fonction de cette commande.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 SYS_0010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 Robot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:rsid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HLR_0200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InterfaceUtilisateur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Permet de passer une commande au robot via une interface utilisateur distante.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SYS_0020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 main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HLR_0300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MouvementCapteur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Permet de commander la direction du capteur d’obstacle.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SYS_0010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 capteur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HLR_0400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DetectionObstacle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Permet de détecter un obstacle situé à une distance donnée du capteur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SYS_0020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 capteur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HLR_0500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EnvoiNotification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Envoi une notification à l’utilisateur lorsqu’un obstacle est détecté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</w:t>
      </w:r>
      <w:proofErr w:type="gramStart"/>
      <w:r>
        <w:rPr>
          <w:rStyle w:val="contextualspellingandgrammarerror"/>
        </w:rPr>
        <w:t>0020 ,</w:t>
      </w:r>
      <w:proofErr w:type="gramEnd"/>
      <w:r>
        <w:rPr>
          <w:rStyle w:val="normaltextrun"/>
        </w:rPr>
        <w:t> SYS_0030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Module : main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eop"/>
        </w:rPr>
        <w:t> </w:t>
      </w:r>
    </w:p>
    <w:p w:rsidR="006A445E" w:rsidRPr="006A445E" w:rsidRDefault="006A445E" w:rsidP="006A445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548DD4"/>
        </w:rPr>
      </w:pPr>
      <w:r w:rsidRPr="006A445E">
        <w:rPr>
          <w:rStyle w:val="normaltextrun"/>
          <w:color w:val="548DD4"/>
        </w:rPr>
        <w:t>HLR_0600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proofErr w:type="spellStart"/>
      <w:r>
        <w:rPr>
          <w:rStyle w:val="spellingerror"/>
        </w:rPr>
        <w:t>CommunicationUtilisateur</w:t>
      </w:r>
      <w:proofErr w:type="spellEnd"/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Toutes les communications avec l’utilisateur doivent se faire par Bluetooth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 SYS_0030</w:t>
      </w:r>
      <w:r>
        <w:rPr>
          <w:rStyle w:val="eop"/>
        </w:rPr>
        <w:t> </w:t>
      </w:r>
    </w:p>
    <w:p w:rsidR="006A445E" w:rsidRDefault="006A445E" w:rsidP="006A445E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lastRenderedPageBreak/>
        <w:t xml:space="preserve">Module : </w:t>
      </w:r>
      <w:proofErr w:type="spellStart"/>
      <w:r>
        <w:rPr>
          <w:rStyle w:val="normaltextrun"/>
        </w:rPr>
        <w:t>com</w:t>
      </w:r>
      <w:proofErr w:type="spellEnd"/>
      <w:r>
        <w:rPr>
          <w:rStyle w:val="eop"/>
        </w:rPr>
        <w:t> </w:t>
      </w:r>
    </w:p>
    <w:p w:rsidR="005261F0" w:rsidRDefault="005261F0" w:rsidP="00FC0113"/>
    <w:p w:rsidR="00FC0113" w:rsidRDefault="00FC0113" w:rsidP="00FC0113">
      <w:r>
        <w:tab/>
      </w:r>
    </w:p>
    <w:p w:rsidR="00FC0113" w:rsidRDefault="00FC0113" w:rsidP="00FC0113"/>
    <w:p w:rsidR="00FC0113" w:rsidRPr="00FC0113" w:rsidRDefault="00FC0113" w:rsidP="00FC0113"/>
    <w:p w:rsidR="00FC0113" w:rsidRDefault="00FC0113" w:rsidP="00FC0113"/>
    <w:p w:rsidR="00FC0113" w:rsidRPr="00FC0113" w:rsidRDefault="00FC0113" w:rsidP="00FC0113"/>
    <w:p w:rsidR="00022747" w:rsidRDefault="00022747">
      <w:pPr>
        <w:pStyle w:val="Titre1"/>
      </w:pPr>
      <w:r>
        <w:t>Architecture Logiciel détaillée</w:t>
      </w:r>
    </w:p>
    <w:p w:rsidR="00022747" w:rsidRDefault="00022747" w:rsidP="00022747"/>
    <w:p w:rsidR="00022747" w:rsidRDefault="00022747" w:rsidP="00022747">
      <w:r>
        <w:t>Nous allons ici lister exigences architectural détaillées logiciels. Elles seront en accord avec les exigences architectural citées plus haut.</w:t>
      </w:r>
    </w:p>
    <w:p w:rsidR="00022747" w:rsidRDefault="00022747" w:rsidP="00022747"/>
    <w:p w:rsidR="00022747" w:rsidRDefault="00022747" w:rsidP="00022747">
      <w:r>
        <w:t xml:space="preserve">Elles seront nommées DDR_XXXX </w:t>
      </w:r>
    </w:p>
    <w:p w:rsidR="00022747" w:rsidRDefault="00022747" w:rsidP="00022747"/>
    <w:p w:rsidR="00022747" w:rsidRDefault="00022747" w:rsidP="0002274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DDR_0100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r>
        <w:rPr>
          <w:rStyle w:val="spellingerror"/>
        </w:rPr>
        <w:t>Mouvement Robot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Le robot doit bouger dans la direction passée en paramètre. Si aucune direction il s’</w:t>
      </w:r>
      <w:proofErr w:type="spellStart"/>
      <w:r>
        <w:rPr>
          <w:rStyle w:val="normaltextrun"/>
        </w:rPr>
        <w:t>arrete</w:t>
      </w:r>
      <w:proofErr w:type="spellEnd"/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 HLR_0100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 xml:space="preserve">Fonction : </w:t>
      </w:r>
      <w:proofErr w:type="spellStart"/>
      <w:r>
        <w:rPr>
          <w:rStyle w:val="normaltextrun"/>
        </w:rPr>
        <w:t>void</w:t>
      </w:r>
      <w:proofErr w:type="spellEnd"/>
      <w:r>
        <w:rPr>
          <w:rStyle w:val="normaltextrun"/>
        </w:rPr>
        <w:t xml:space="preserve"> </w:t>
      </w:r>
      <w:proofErr w:type="spellStart"/>
      <w:proofErr w:type="gramStart"/>
      <w:r>
        <w:rPr>
          <w:rStyle w:val="normaltextrun"/>
        </w:rPr>
        <w:t>mvtRobot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char sens)</w:t>
      </w:r>
    </w:p>
    <w:p w:rsidR="00022747" w:rsidRDefault="00022747" w:rsidP="00022747"/>
    <w:p w:rsidR="00022747" w:rsidRDefault="00022747" w:rsidP="0002274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548DD4"/>
        </w:rPr>
        <w:t>DDR_0200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Nom : </w:t>
      </w:r>
      <w:r>
        <w:rPr>
          <w:rStyle w:val="spellingerror"/>
        </w:rPr>
        <w:t>Stop  Robot</w:t>
      </w:r>
      <w:r>
        <w:rPr>
          <w:rStyle w:val="eop"/>
        </w:rPr>
        <w:t> 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Description : Le robot doit s’arrêter sur commande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>Couvre : HLR_0100</w:t>
      </w:r>
    </w:p>
    <w:p w:rsidR="00022747" w:rsidRDefault="00022747" w:rsidP="00022747">
      <w:pPr>
        <w:pStyle w:val="paragraph"/>
        <w:spacing w:before="0" w:beforeAutospacing="0" w:after="0" w:afterAutospacing="0"/>
        <w:ind w:firstLine="705"/>
        <w:textAlignment w:val="baseline"/>
      </w:pPr>
      <w:r>
        <w:rPr>
          <w:rStyle w:val="normaltextrun"/>
        </w:rPr>
        <w:t xml:space="preserve">Fonction : </w:t>
      </w:r>
      <w:proofErr w:type="spellStart"/>
      <w:r>
        <w:rPr>
          <w:rStyle w:val="normaltextrun"/>
        </w:rPr>
        <w:t>void</w:t>
      </w:r>
      <w:proofErr w:type="spellEnd"/>
      <w:r>
        <w:rPr>
          <w:rStyle w:val="normaltextrun"/>
        </w:rPr>
        <w:t xml:space="preserve"> </w:t>
      </w:r>
      <w:proofErr w:type="spellStart"/>
      <w:proofErr w:type="gramStart"/>
      <w:r>
        <w:rPr>
          <w:rStyle w:val="normaltextrun"/>
        </w:rPr>
        <w:t>stopRobot</w:t>
      </w:r>
      <w:proofErr w:type="spellEnd"/>
      <w:r>
        <w:rPr>
          <w:rStyle w:val="normaltextrun"/>
        </w:rPr>
        <w:t>()</w:t>
      </w:r>
      <w:proofErr w:type="gramEnd"/>
    </w:p>
    <w:p w:rsidR="00022747" w:rsidRPr="00022747" w:rsidRDefault="00022747" w:rsidP="00022747"/>
    <w:sectPr w:rsidR="00022747" w:rsidRPr="00022747">
      <w:pgSz w:w="11906" w:h="16838" w:code="9"/>
      <w:pgMar w:top="1418" w:right="567" w:bottom="851" w:left="675" w:header="539" w:footer="340" w:gutter="0"/>
      <w:pgBorders w:offsetFrom="page">
        <w:top w:val="single" w:sz="4" w:space="27" w:color="auto"/>
        <w:left w:val="single" w:sz="4" w:space="30" w:color="auto"/>
        <w:bottom w:val="single" w:sz="4" w:space="31" w:color="auto"/>
        <w:right w:val="single" w:sz="4" w:space="2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2B8" w:rsidRDefault="00E202B8">
      <w:r>
        <w:separator/>
      </w:r>
    </w:p>
  </w:endnote>
  <w:endnote w:type="continuationSeparator" w:id="0">
    <w:p w:rsidR="00E202B8" w:rsidRDefault="00E2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2F3" w:rsidRDefault="007C12F3">
    <w:pPr>
      <w:jc w:val="center"/>
    </w:pPr>
    <w:r>
      <w:rPr>
        <w:sz w:val="16"/>
      </w:rPr>
      <w:t xml:space="preserve">© </w:t>
    </w:r>
    <w:r w:rsidR="008D354D">
      <w:rPr>
        <w:sz w:val="16"/>
      </w:rPr>
      <w:t>ESIGELEC – 2eme Année Cycle ingénieur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2B8" w:rsidRDefault="00E202B8">
      <w:r>
        <w:separator/>
      </w:r>
    </w:p>
  </w:footnote>
  <w:footnote w:type="continuationSeparator" w:id="0">
    <w:p w:rsidR="00E202B8" w:rsidRDefault="00E20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0"/>
      <w:gridCol w:w="3734"/>
      <w:gridCol w:w="1780"/>
      <w:gridCol w:w="2046"/>
    </w:tblGrid>
    <w:tr w:rsidR="007C12F3" w:rsidTr="005216D2">
      <w:trPr>
        <w:trHeight w:val="983"/>
      </w:trPr>
      <w:tc>
        <w:tcPr>
          <w:tcW w:w="3310" w:type="dxa"/>
        </w:tcPr>
        <w:p w:rsidR="007C12F3" w:rsidRDefault="007C12F3">
          <w:pPr>
            <w:rPr>
              <w:sz w:val="4"/>
            </w:rPr>
          </w:pPr>
          <w:r>
            <w:rPr>
              <w:sz w:val="4"/>
            </w:rPr>
            <w:t xml:space="preserve">             </w:t>
          </w:r>
        </w:p>
        <w:p w:rsidR="007C12F3" w:rsidRDefault="007C12F3"/>
        <w:p w:rsidR="007C12F3" w:rsidRDefault="005216D2" w:rsidP="00E32E61">
          <w:pPr>
            <w:jc w:val="center"/>
            <w:rPr>
              <w:b/>
              <w:sz w:val="28"/>
            </w:rPr>
          </w:pPr>
          <w:r>
            <w:rPr>
              <w:noProof/>
              <w:sz w:val="4"/>
            </w:rPr>
            <w:drawing>
              <wp:inline distT="0" distB="0" distL="0" distR="0" wp14:anchorId="2DC38979" wp14:editId="417DA526">
                <wp:extent cx="2014855" cy="448945"/>
                <wp:effectExtent l="0" t="0" r="4445" b="8255"/>
                <wp:docPr id="4" name="Image 4" descr="C:\Users\alexandre.sannier\AppData\Local\Microsoft\Windows\INetCache\Content.Word\esigelec-rouen-baseli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alexandre.sannier\AppData\Local\Microsoft\Windows\INetCache\Content.Word\esigelec-rouen-baselin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485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C12F3" w:rsidRDefault="007C12F3">
          <w:pPr>
            <w:rPr>
              <w:sz w:val="8"/>
            </w:rPr>
          </w:pPr>
          <w:r>
            <w:rPr>
              <w:sz w:val="8"/>
            </w:rPr>
            <w:t xml:space="preserve">       </w:t>
          </w:r>
        </w:p>
      </w:tc>
      <w:tc>
        <w:tcPr>
          <w:tcW w:w="3734" w:type="dxa"/>
        </w:tcPr>
        <w:p w:rsidR="007C12F3" w:rsidRDefault="007C12F3">
          <w:pPr>
            <w:jc w:val="center"/>
            <w:rPr>
              <w:sz w:val="8"/>
            </w:rPr>
          </w:pPr>
        </w:p>
        <w:p w:rsidR="007C12F3" w:rsidRDefault="007C12F3">
          <w:pPr>
            <w:jc w:val="center"/>
          </w:pPr>
          <w:r>
            <w:t>Date de publication</w:t>
          </w:r>
        </w:p>
        <w:p w:rsidR="007C12F3" w:rsidRDefault="007C12F3">
          <w:pPr>
            <w:jc w:val="center"/>
            <w:rPr>
              <w:sz w:val="16"/>
            </w:rPr>
          </w:pPr>
        </w:p>
        <w:p w:rsidR="007C12F3" w:rsidRDefault="00476503">
          <w:pPr>
            <w:jc w:val="center"/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DATE  \@ "d MMMM yyyy"  \* MERGEFORMAT </w:instrText>
          </w:r>
          <w:r>
            <w:rPr>
              <w:sz w:val="28"/>
            </w:rPr>
            <w:fldChar w:fldCharType="separate"/>
          </w:r>
          <w:r w:rsidR="006B097D">
            <w:rPr>
              <w:noProof/>
              <w:sz w:val="28"/>
            </w:rPr>
            <w:t>20 mars 2020</w:t>
          </w:r>
          <w:r>
            <w:rPr>
              <w:sz w:val="28"/>
            </w:rPr>
            <w:fldChar w:fldCharType="end"/>
          </w:r>
        </w:p>
      </w:tc>
      <w:tc>
        <w:tcPr>
          <w:tcW w:w="1780" w:type="dxa"/>
        </w:tcPr>
        <w:p w:rsidR="007C12F3" w:rsidRDefault="007C12F3">
          <w:pPr>
            <w:jc w:val="center"/>
            <w:rPr>
              <w:sz w:val="8"/>
            </w:rPr>
          </w:pPr>
        </w:p>
        <w:p w:rsidR="007C12F3" w:rsidRDefault="007C12F3">
          <w:pPr>
            <w:jc w:val="center"/>
          </w:pPr>
          <w:r>
            <w:t>Version</w:t>
          </w:r>
        </w:p>
        <w:p w:rsidR="007C12F3" w:rsidRDefault="007C12F3">
          <w:pPr>
            <w:jc w:val="center"/>
            <w:rPr>
              <w:sz w:val="16"/>
            </w:rPr>
          </w:pPr>
        </w:p>
        <w:p w:rsidR="007C12F3" w:rsidRDefault="00443076">
          <w:pPr>
            <w:jc w:val="center"/>
            <w:rPr>
              <w:sz w:val="32"/>
            </w:rPr>
          </w:pPr>
          <w:r>
            <w:rPr>
              <w:sz w:val="32"/>
            </w:rPr>
            <w:t>1</w:t>
          </w:r>
        </w:p>
      </w:tc>
      <w:tc>
        <w:tcPr>
          <w:tcW w:w="2046" w:type="dxa"/>
        </w:tcPr>
        <w:p w:rsidR="007C12F3" w:rsidRDefault="007C12F3">
          <w:pPr>
            <w:jc w:val="center"/>
            <w:rPr>
              <w:sz w:val="8"/>
            </w:rPr>
          </w:pPr>
        </w:p>
        <w:p w:rsidR="007C12F3" w:rsidRDefault="007C12F3">
          <w:pPr>
            <w:jc w:val="center"/>
          </w:pPr>
          <w:r>
            <w:t>Page</w:t>
          </w:r>
        </w:p>
        <w:p w:rsidR="007C12F3" w:rsidRDefault="007C12F3">
          <w:pPr>
            <w:jc w:val="center"/>
            <w:rPr>
              <w:sz w:val="16"/>
            </w:rPr>
          </w:pPr>
        </w:p>
        <w:p w:rsidR="007C12F3" w:rsidRDefault="007C12F3">
          <w:pPr>
            <w:jc w:val="center"/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 </w:instrText>
          </w:r>
          <w:r>
            <w:rPr>
              <w:sz w:val="32"/>
            </w:rPr>
            <w:fldChar w:fldCharType="separate"/>
          </w:r>
          <w:r w:rsidR="006B097D">
            <w:rPr>
              <w:noProof/>
              <w:sz w:val="32"/>
            </w:rPr>
            <w:t>6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t>/</w:t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NUMPAGES </w:instrText>
          </w:r>
          <w:r>
            <w:rPr>
              <w:sz w:val="32"/>
            </w:rPr>
            <w:fldChar w:fldCharType="separate"/>
          </w:r>
          <w:r w:rsidR="006B097D">
            <w:rPr>
              <w:noProof/>
              <w:sz w:val="32"/>
            </w:rPr>
            <w:t>6</w:t>
          </w:r>
          <w:r>
            <w:rPr>
              <w:sz w:val="32"/>
            </w:rPr>
            <w:fldChar w:fldCharType="end"/>
          </w:r>
        </w:p>
      </w:tc>
    </w:tr>
    <w:tr w:rsidR="007C12F3">
      <w:trPr>
        <w:trHeight w:val="576"/>
      </w:trPr>
      <w:tc>
        <w:tcPr>
          <w:tcW w:w="10870" w:type="dxa"/>
          <w:gridSpan w:val="4"/>
        </w:tcPr>
        <w:p w:rsidR="007C12F3" w:rsidRDefault="00253E77" w:rsidP="000C37AA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PROJET BUS DE COM / MOQL</w:t>
          </w:r>
        </w:p>
      </w:tc>
    </w:tr>
  </w:tbl>
  <w:p w:rsidR="007C12F3" w:rsidRDefault="007C12F3">
    <w:pP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8.55pt;height:8.55pt" o:bullet="t">
        <v:imagedata r:id="rId1" o:title="j0115844"/>
      </v:shape>
    </w:pict>
  </w:numPicBullet>
  <w:abstractNum w:abstractNumId="0">
    <w:nsid w:val="FFFFFF89"/>
    <w:multiLevelType w:val="singleLevel"/>
    <w:tmpl w:val="FD02F5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2">
    <w:nsid w:val="01501900"/>
    <w:multiLevelType w:val="hybridMultilevel"/>
    <w:tmpl w:val="92F2B3F8"/>
    <w:lvl w:ilvl="0" w:tplc="4E740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851292"/>
    <w:multiLevelType w:val="hybridMultilevel"/>
    <w:tmpl w:val="3D9848F4"/>
    <w:lvl w:ilvl="0" w:tplc="040C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9719EA"/>
    <w:multiLevelType w:val="hybridMultilevel"/>
    <w:tmpl w:val="59765BD0"/>
    <w:lvl w:ilvl="0" w:tplc="FB629B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F4420D"/>
    <w:multiLevelType w:val="hybridMultilevel"/>
    <w:tmpl w:val="77884048"/>
    <w:lvl w:ilvl="0" w:tplc="957AFE3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  <w:color w:val="0070C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72EA5"/>
    <w:multiLevelType w:val="hybridMultilevel"/>
    <w:tmpl w:val="E5F6A474"/>
    <w:lvl w:ilvl="0" w:tplc="F60CD4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334D1"/>
    <w:multiLevelType w:val="hybridMultilevel"/>
    <w:tmpl w:val="F13C2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859A6"/>
    <w:multiLevelType w:val="hybridMultilevel"/>
    <w:tmpl w:val="13CE108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313892"/>
    <w:multiLevelType w:val="singleLevel"/>
    <w:tmpl w:val="E44CB7BE"/>
    <w:lvl w:ilvl="0">
      <w:numFmt w:val="bullet"/>
      <w:pStyle w:val="Liste1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9AD5E13"/>
    <w:multiLevelType w:val="multilevel"/>
    <w:tmpl w:val="6860AE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AD6778"/>
    <w:multiLevelType w:val="hybridMultilevel"/>
    <w:tmpl w:val="6E44C1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A42B11"/>
    <w:multiLevelType w:val="multilevel"/>
    <w:tmpl w:val="FCCA9A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4843BA"/>
    <w:multiLevelType w:val="multilevel"/>
    <w:tmpl w:val="E46457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A11CCB"/>
    <w:multiLevelType w:val="hybridMultilevel"/>
    <w:tmpl w:val="7862C6C0"/>
    <w:lvl w:ilvl="0" w:tplc="997CD7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E070A7"/>
    <w:multiLevelType w:val="hybridMultilevel"/>
    <w:tmpl w:val="B6FC87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870D76"/>
    <w:multiLevelType w:val="hybridMultilevel"/>
    <w:tmpl w:val="FB163824"/>
    <w:lvl w:ilvl="0" w:tplc="F5207006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4B6F3089"/>
    <w:multiLevelType w:val="hybridMultilevel"/>
    <w:tmpl w:val="44969A62"/>
    <w:lvl w:ilvl="0" w:tplc="040C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4C2F7389"/>
    <w:multiLevelType w:val="hybridMultilevel"/>
    <w:tmpl w:val="52B2D4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952CD3"/>
    <w:multiLevelType w:val="multilevel"/>
    <w:tmpl w:val="C6D6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571550"/>
    <w:multiLevelType w:val="hybridMultilevel"/>
    <w:tmpl w:val="8B32761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451043"/>
    <w:multiLevelType w:val="multilevel"/>
    <w:tmpl w:val="10A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D4E4CE8"/>
    <w:multiLevelType w:val="multilevel"/>
    <w:tmpl w:val="2DD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BB25DE"/>
    <w:multiLevelType w:val="singleLevel"/>
    <w:tmpl w:val="22AEC870"/>
    <w:lvl w:ilvl="0">
      <w:start w:val="1"/>
      <w:numFmt w:val="bullet"/>
      <w:pStyle w:val="Bullet2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color w:val="auto"/>
        <w:sz w:val="14"/>
      </w:rPr>
    </w:lvl>
  </w:abstractNum>
  <w:abstractNum w:abstractNumId="24">
    <w:nsid w:val="6DB215C8"/>
    <w:multiLevelType w:val="hybridMultilevel"/>
    <w:tmpl w:val="E9FC0814"/>
    <w:lvl w:ilvl="0" w:tplc="4E740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BC7341"/>
    <w:multiLevelType w:val="hybridMultilevel"/>
    <w:tmpl w:val="4E08125E"/>
    <w:lvl w:ilvl="0" w:tplc="329E38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E2210D"/>
    <w:multiLevelType w:val="hybridMultilevel"/>
    <w:tmpl w:val="591AC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F391A"/>
    <w:multiLevelType w:val="hybridMultilevel"/>
    <w:tmpl w:val="7ED8C17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8">
    <w:nsid w:val="7C727CD2"/>
    <w:multiLevelType w:val="multilevel"/>
    <w:tmpl w:val="36387D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DB27FA"/>
    <w:multiLevelType w:val="hybridMultilevel"/>
    <w:tmpl w:val="C456C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3"/>
  </w:num>
  <w:num w:numId="4">
    <w:abstractNumId w:val="18"/>
  </w:num>
  <w:num w:numId="5">
    <w:abstractNumId w:val="3"/>
  </w:num>
  <w:num w:numId="6">
    <w:abstractNumId w:val="17"/>
  </w:num>
  <w:num w:numId="7">
    <w:abstractNumId w:val="11"/>
  </w:num>
  <w:num w:numId="8">
    <w:abstractNumId w:val="27"/>
  </w:num>
  <w:num w:numId="9">
    <w:abstractNumId w:val="14"/>
  </w:num>
  <w:num w:numId="10">
    <w:abstractNumId w:val="8"/>
  </w:num>
  <w:num w:numId="11">
    <w:abstractNumId w:val="15"/>
  </w:num>
  <w:num w:numId="12">
    <w:abstractNumId w:val="24"/>
  </w:num>
  <w:num w:numId="13">
    <w:abstractNumId w:val="2"/>
  </w:num>
  <w:num w:numId="14">
    <w:abstractNumId w:val="20"/>
  </w:num>
  <w:num w:numId="15">
    <w:abstractNumId w:val="25"/>
  </w:num>
  <w:num w:numId="16">
    <w:abstractNumId w:val="4"/>
  </w:num>
  <w:num w:numId="17">
    <w:abstractNumId w:val="16"/>
  </w:num>
  <w:num w:numId="18">
    <w:abstractNumId w:val="29"/>
  </w:num>
  <w:num w:numId="19">
    <w:abstractNumId w:val="5"/>
  </w:num>
  <w:num w:numId="20">
    <w:abstractNumId w:val="0"/>
  </w:num>
  <w:num w:numId="21">
    <w:abstractNumId w:val="26"/>
  </w:num>
  <w:num w:numId="22">
    <w:abstractNumId w:val="7"/>
  </w:num>
  <w:num w:numId="23">
    <w:abstractNumId w:val="6"/>
  </w:num>
  <w:num w:numId="24">
    <w:abstractNumId w:val="10"/>
  </w:num>
  <w:num w:numId="25">
    <w:abstractNumId w:val="28"/>
  </w:num>
  <w:num w:numId="26">
    <w:abstractNumId w:val="13"/>
  </w:num>
  <w:num w:numId="27">
    <w:abstractNumId w:val="12"/>
  </w:num>
  <w:num w:numId="28">
    <w:abstractNumId w:val="22"/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95"/>
    <w:rsid w:val="00000C03"/>
    <w:rsid w:val="0000394E"/>
    <w:rsid w:val="00016656"/>
    <w:rsid w:val="000167E7"/>
    <w:rsid w:val="00016D68"/>
    <w:rsid w:val="00022747"/>
    <w:rsid w:val="00035001"/>
    <w:rsid w:val="00040CED"/>
    <w:rsid w:val="00047A95"/>
    <w:rsid w:val="000548F8"/>
    <w:rsid w:val="00072A20"/>
    <w:rsid w:val="000758C3"/>
    <w:rsid w:val="00076452"/>
    <w:rsid w:val="0008000C"/>
    <w:rsid w:val="00080D45"/>
    <w:rsid w:val="00084CFE"/>
    <w:rsid w:val="00094686"/>
    <w:rsid w:val="000A359E"/>
    <w:rsid w:val="000A6D3F"/>
    <w:rsid w:val="000B2233"/>
    <w:rsid w:val="000B438B"/>
    <w:rsid w:val="000C37AA"/>
    <w:rsid w:val="000C3924"/>
    <w:rsid w:val="000C5952"/>
    <w:rsid w:val="000E164F"/>
    <w:rsid w:val="000E1A8C"/>
    <w:rsid w:val="000E285D"/>
    <w:rsid w:val="000E3A2F"/>
    <w:rsid w:val="000E5392"/>
    <w:rsid w:val="000E746A"/>
    <w:rsid w:val="000F2559"/>
    <w:rsid w:val="000F5C99"/>
    <w:rsid w:val="00104359"/>
    <w:rsid w:val="00115658"/>
    <w:rsid w:val="00120577"/>
    <w:rsid w:val="00121CC2"/>
    <w:rsid w:val="001225FA"/>
    <w:rsid w:val="00124C2C"/>
    <w:rsid w:val="001348C5"/>
    <w:rsid w:val="00134F4C"/>
    <w:rsid w:val="00141880"/>
    <w:rsid w:val="001527A4"/>
    <w:rsid w:val="00152A0C"/>
    <w:rsid w:val="00154918"/>
    <w:rsid w:val="00172AB5"/>
    <w:rsid w:val="00193753"/>
    <w:rsid w:val="001A0DF7"/>
    <w:rsid w:val="001A2287"/>
    <w:rsid w:val="001A371F"/>
    <w:rsid w:val="001A4946"/>
    <w:rsid w:val="001B3196"/>
    <w:rsid w:val="001B6CA2"/>
    <w:rsid w:val="001B6D10"/>
    <w:rsid w:val="001C257C"/>
    <w:rsid w:val="001D13A7"/>
    <w:rsid w:val="001D2D19"/>
    <w:rsid w:val="001D5F85"/>
    <w:rsid w:val="001E1CBF"/>
    <w:rsid w:val="001F156C"/>
    <w:rsid w:val="001F3F88"/>
    <w:rsid w:val="001F44E6"/>
    <w:rsid w:val="001F602E"/>
    <w:rsid w:val="001F6079"/>
    <w:rsid w:val="002029D8"/>
    <w:rsid w:val="002110C6"/>
    <w:rsid w:val="00212664"/>
    <w:rsid w:val="00221924"/>
    <w:rsid w:val="00231C53"/>
    <w:rsid w:val="00234522"/>
    <w:rsid w:val="002458A9"/>
    <w:rsid w:val="00253E77"/>
    <w:rsid w:val="0026061B"/>
    <w:rsid w:val="00263EC2"/>
    <w:rsid w:val="00275DD2"/>
    <w:rsid w:val="002813EF"/>
    <w:rsid w:val="00281D62"/>
    <w:rsid w:val="00281F56"/>
    <w:rsid w:val="00291CA6"/>
    <w:rsid w:val="00293E09"/>
    <w:rsid w:val="002941CC"/>
    <w:rsid w:val="00297C8B"/>
    <w:rsid w:val="002B0980"/>
    <w:rsid w:val="002B6C9E"/>
    <w:rsid w:val="002B7AE5"/>
    <w:rsid w:val="002C314C"/>
    <w:rsid w:val="002C34C7"/>
    <w:rsid w:val="002C3D0F"/>
    <w:rsid w:val="002C5BC4"/>
    <w:rsid w:val="002D2C49"/>
    <w:rsid w:val="002E505F"/>
    <w:rsid w:val="002E5685"/>
    <w:rsid w:val="002F4D52"/>
    <w:rsid w:val="00301F97"/>
    <w:rsid w:val="00303F6B"/>
    <w:rsid w:val="0031186A"/>
    <w:rsid w:val="003236C8"/>
    <w:rsid w:val="003269D5"/>
    <w:rsid w:val="003308F0"/>
    <w:rsid w:val="0033315E"/>
    <w:rsid w:val="00334103"/>
    <w:rsid w:val="003353CF"/>
    <w:rsid w:val="00336615"/>
    <w:rsid w:val="003370E6"/>
    <w:rsid w:val="0034292E"/>
    <w:rsid w:val="00342A86"/>
    <w:rsid w:val="003460CA"/>
    <w:rsid w:val="003506EE"/>
    <w:rsid w:val="0035517E"/>
    <w:rsid w:val="00355E93"/>
    <w:rsid w:val="00362A22"/>
    <w:rsid w:val="00363B60"/>
    <w:rsid w:val="0036560D"/>
    <w:rsid w:val="00370DA1"/>
    <w:rsid w:val="00370E2A"/>
    <w:rsid w:val="00372E82"/>
    <w:rsid w:val="00381847"/>
    <w:rsid w:val="00393E20"/>
    <w:rsid w:val="003B4625"/>
    <w:rsid w:val="003B690F"/>
    <w:rsid w:val="003B704B"/>
    <w:rsid w:val="003B7A7D"/>
    <w:rsid w:val="003C3851"/>
    <w:rsid w:val="003C7EBC"/>
    <w:rsid w:val="003D0159"/>
    <w:rsid w:val="003F2024"/>
    <w:rsid w:val="003F489B"/>
    <w:rsid w:val="003F5466"/>
    <w:rsid w:val="004071DC"/>
    <w:rsid w:val="00410144"/>
    <w:rsid w:val="00411BED"/>
    <w:rsid w:val="004169B4"/>
    <w:rsid w:val="00417EC3"/>
    <w:rsid w:val="00422FE9"/>
    <w:rsid w:val="0043002D"/>
    <w:rsid w:val="004362F4"/>
    <w:rsid w:val="004416D0"/>
    <w:rsid w:val="00443076"/>
    <w:rsid w:val="00444277"/>
    <w:rsid w:val="00447D3B"/>
    <w:rsid w:val="004517FC"/>
    <w:rsid w:val="00455DCE"/>
    <w:rsid w:val="0045721E"/>
    <w:rsid w:val="00461E04"/>
    <w:rsid w:val="0046425E"/>
    <w:rsid w:val="00470112"/>
    <w:rsid w:val="00470AFA"/>
    <w:rsid w:val="00470ED4"/>
    <w:rsid w:val="00472DD8"/>
    <w:rsid w:val="00473F85"/>
    <w:rsid w:val="00476503"/>
    <w:rsid w:val="004766E3"/>
    <w:rsid w:val="004834B5"/>
    <w:rsid w:val="004868C2"/>
    <w:rsid w:val="00487DB6"/>
    <w:rsid w:val="00491E34"/>
    <w:rsid w:val="00493476"/>
    <w:rsid w:val="00494AE1"/>
    <w:rsid w:val="0049591A"/>
    <w:rsid w:val="00496AF3"/>
    <w:rsid w:val="0049705A"/>
    <w:rsid w:val="004A00BA"/>
    <w:rsid w:val="004A2121"/>
    <w:rsid w:val="004A53C0"/>
    <w:rsid w:val="004A6547"/>
    <w:rsid w:val="004B0D4B"/>
    <w:rsid w:val="004B2064"/>
    <w:rsid w:val="004B432D"/>
    <w:rsid w:val="004B44C0"/>
    <w:rsid w:val="004B570D"/>
    <w:rsid w:val="004C17CC"/>
    <w:rsid w:val="004D288F"/>
    <w:rsid w:val="004D52C6"/>
    <w:rsid w:val="004D53F0"/>
    <w:rsid w:val="004E0C17"/>
    <w:rsid w:val="004E55E9"/>
    <w:rsid w:val="004F3560"/>
    <w:rsid w:val="004F65F1"/>
    <w:rsid w:val="005015F0"/>
    <w:rsid w:val="00501FB8"/>
    <w:rsid w:val="00506710"/>
    <w:rsid w:val="0050743C"/>
    <w:rsid w:val="00510B1B"/>
    <w:rsid w:val="005123E9"/>
    <w:rsid w:val="00515C4A"/>
    <w:rsid w:val="005216D2"/>
    <w:rsid w:val="00524510"/>
    <w:rsid w:val="005261F0"/>
    <w:rsid w:val="00530F90"/>
    <w:rsid w:val="00532059"/>
    <w:rsid w:val="0053274A"/>
    <w:rsid w:val="00537345"/>
    <w:rsid w:val="00542EAD"/>
    <w:rsid w:val="005448A7"/>
    <w:rsid w:val="00546136"/>
    <w:rsid w:val="00546FCA"/>
    <w:rsid w:val="005556F1"/>
    <w:rsid w:val="00572F6A"/>
    <w:rsid w:val="0057648D"/>
    <w:rsid w:val="00584B6C"/>
    <w:rsid w:val="005859C2"/>
    <w:rsid w:val="005877C3"/>
    <w:rsid w:val="00595B01"/>
    <w:rsid w:val="005C24A3"/>
    <w:rsid w:val="005C7298"/>
    <w:rsid w:val="005C7C74"/>
    <w:rsid w:val="005E158B"/>
    <w:rsid w:val="005E2DF3"/>
    <w:rsid w:val="005E4B30"/>
    <w:rsid w:val="005E7042"/>
    <w:rsid w:val="005F7A59"/>
    <w:rsid w:val="00601482"/>
    <w:rsid w:val="00603269"/>
    <w:rsid w:val="00620322"/>
    <w:rsid w:val="00632093"/>
    <w:rsid w:val="006328D3"/>
    <w:rsid w:val="0064577F"/>
    <w:rsid w:val="006521B5"/>
    <w:rsid w:val="0065644C"/>
    <w:rsid w:val="00660DE8"/>
    <w:rsid w:val="00672040"/>
    <w:rsid w:val="00673E3B"/>
    <w:rsid w:val="0067725F"/>
    <w:rsid w:val="00683364"/>
    <w:rsid w:val="00684A28"/>
    <w:rsid w:val="006860A8"/>
    <w:rsid w:val="006861A0"/>
    <w:rsid w:val="00686E0F"/>
    <w:rsid w:val="00695247"/>
    <w:rsid w:val="006A445E"/>
    <w:rsid w:val="006A5DDA"/>
    <w:rsid w:val="006A5E36"/>
    <w:rsid w:val="006B03C4"/>
    <w:rsid w:val="006B097D"/>
    <w:rsid w:val="006B2DDF"/>
    <w:rsid w:val="006B5F97"/>
    <w:rsid w:val="006C7BE6"/>
    <w:rsid w:val="006D26DC"/>
    <w:rsid w:val="006D3FEB"/>
    <w:rsid w:val="006D6008"/>
    <w:rsid w:val="006D62E1"/>
    <w:rsid w:val="006D6564"/>
    <w:rsid w:val="006E03B1"/>
    <w:rsid w:val="006E1EED"/>
    <w:rsid w:val="006E2BEF"/>
    <w:rsid w:val="006F06EF"/>
    <w:rsid w:val="006F11B3"/>
    <w:rsid w:val="006F4CA7"/>
    <w:rsid w:val="006F608A"/>
    <w:rsid w:val="006F6518"/>
    <w:rsid w:val="0070313D"/>
    <w:rsid w:val="00707D56"/>
    <w:rsid w:val="0072675F"/>
    <w:rsid w:val="00731442"/>
    <w:rsid w:val="00735718"/>
    <w:rsid w:val="00740D06"/>
    <w:rsid w:val="007418D3"/>
    <w:rsid w:val="007526E4"/>
    <w:rsid w:val="0075648B"/>
    <w:rsid w:val="00770469"/>
    <w:rsid w:val="007827E3"/>
    <w:rsid w:val="00782CD8"/>
    <w:rsid w:val="007927BD"/>
    <w:rsid w:val="007942B1"/>
    <w:rsid w:val="007950B8"/>
    <w:rsid w:val="00795F9D"/>
    <w:rsid w:val="007961E5"/>
    <w:rsid w:val="0079702D"/>
    <w:rsid w:val="007B15AE"/>
    <w:rsid w:val="007B49FB"/>
    <w:rsid w:val="007C12F3"/>
    <w:rsid w:val="007C5D9A"/>
    <w:rsid w:val="007D2BC8"/>
    <w:rsid w:val="007D30F3"/>
    <w:rsid w:val="007E3099"/>
    <w:rsid w:val="007E30E3"/>
    <w:rsid w:val="007E6D6B"/>
    <w:rsid w:val="007F01A2"/>
    <w:rsid w:val="008018FC"/>
    <w:rsid w:val="0083746E"/>
    <w:rsid w:val="0084043C"/>
    <w:rsid w:val="0084276B"/>
    <w:rsid w:val="0084301A"/>
    <w:rsid w:val="00850DE2"/>
    <w:rsid w:val="00853C87"/>
    <w:rsid w:val="00872BB0"/>
    <w:rsid w:val="00875EE5"/>
    <w:rsid w:val="00876018"/>
    <w:rsid w:val="008832E3"/>
    <w:rsid w:val="00884D0B"/>
    <w:rsid w:val="008922A2"/>
    <w:rsid w:val="00895386"/>
    <w:rsid w:val="008A0DE9"/>
    <w:rsid w:val="008A18F8"/>
    <w:rsid w:val="008B2419"/>
    <w:rsid w:val="008B3FC0"/>
    <w:rsid w:val="008C0411"/>
    <w:rsid w:val="008C433F"/>
    <w:rsid w:val="008D0518"/>
    <w:rsid w:val="008D0DE5"/>
    <w:rsid w:val="008D354D"/>
    <w:rsid w:val="008D3E4E"/>
    <w:rsid w:val="008D72D4"/>
    <w:rsid w:val="008E03E4"/>
    <w:rsid w:val="008E1246"/>
    <w:rsid w:val="008E58D4"/>
    <w:rsid w:val="008E62C3"/>
    <w:rsid w:val="008F0FC5"/>
    <w:rsid w:val="008F4463"/>
    <w:rsid w:val="009050E1"/>
    <w:rsid w:val="00913928"/>
    <w:rsid w:val="009150FC"/>
    <w:rsid w:val="00916F7D"/>
    <w:rsid w:val="00922EFB"/>
    <w:rsid w:val="0092381C"/>
    <w:rsid w:val="00925DBA"/>
    <w:rsid w:val="00932EF6"/>
    <w:rsid w:val="0093515E"/>
    <w:rsid w:val="00947F1D"/>
    <w:rsid w:val="00961A34"/>
    <w:rsid w:val="00962859"/>
    <w:rsid w:val="00976770"/>
    <w:rsid w:val="009821AC"/>
    <w:rsid w:val="00984EAA"/>
    <w:rsid w:val="00986E27"/>
    <w:rsid w:val="00990338"/>
    <w:rsid w:val="00992430"/>
    <w:rsid w:val="00993D09"/>
    <w:rsid w:val="009A02F1"/>
    <w:rsid w:val="009A318B"/>
    <w:rsid w:val="009A4ED2"/>
    <w:rsid w:val="009B53FE"/>
    <w:rsid w:val="009B648F"/>
    <w:rsid w:val="009C69EB"/>
    <w:rsid w:val="009C7EDE"/>
    <w:rsid w:val="009D0AEA"/>
    <w:rsid w:val="009D2F8B"/>
    <w:rsid w:val="009D6528"/>
    <w:rsid w:val="009D657D"/>
    <w:rsid w:val="009D7AC5"/>
    <w:rsid w:val="009E6996"/>
    <w:rsid w:val="009F5005"/>
    <w:rsid w:val="009F5E1B"/>
    <w:rsid w:val="009F750D"/>
    <w:rsid w:val="00A01674"/>
    <w:rsid w:val="00A06DD4"/>
    <w:rsid w:val="00A1564C"/>
    <w:rsid w:val="00A25A6B"/>
    <w:rsid w:val="00A27FFE"/>
    <w:rsid w:val="00A34914"/>
    <w:rsid w:val="00A3752D"/>
    <w:rsid w:val="00A43EE2"/>
    <w:rsid w:val="00A47E36"/>
    <w:rsid w:val="00A509CB"/>
    <w:rsid w:val="00A53874"/>
    <w:rsid w:val="00A54155"/>
    <w:rsid w:val="00A55A8E"/>
    <w:rsid w:val="00A55AB5"/>
    <w:rsid w:val="00A56BB7"/>
    <w:rsid w:val="00A91D10"/>
    <w:rsid w:val="00A92E92"/>
    <w:rsid w:val="00A968EF"/>
    <w:rsid w:val="00AA30B2"/>
    <w:rsid w:val="00AA339F"/>
    <w:rsid w:val="00AA3B76"/>
    <w:rsid w:val="00AC0C5C"/>
    <w:rsid w:val="00AD4837"/>
    <w:rsid w:val="00AD6FD1"/>
    <w:rsid w:val="00AE20C7"/>
    <w:rsid w:val="00AE3BC0"/>
    <w:rsid w:val="00AE7A2E"/>
    <w:rsid w:val="00AF104A"/>
    <w:rsid w:val="00B13F60"/>
    <w:rsid w:val="00B154A0"/>
    <w:rsid w:val="00B165DB"/>
    <w:rsid w:val="00B232A1"/>
    <w:rsid w:val="00B24304"/>
    <w:rsid w:val="00B41181"/>
    <w:rsid w:val="00B46468"/>
    <w:rsid w:val="00B75EF7"/>
    <w:rsid w:val="00B80EBC"/>
    <w:rsid w:val="00BB39D3"/>
    <w:rsid w:val="00BB710B"/>
    <w:rsid w:val="00BC4689"/>
    <w:rsid w:val="00BC48F2"/>
    <w:rsid w:val="00BC6C54"/>
    <w:rsid w:val="00BD09D8"/>
    <w:rsid w:val="00BD28ED"/>
    <w:rsid w:val="00BF7DD0"/>
    <w:rsid w:val="00C000AE"/>
    <w:rsid w:val="00C00F91"/>
    <w:rsid w:val="00C03008"/>
    <w:rsid w:val="00C0590D"/>
    <w:rsid w:val="00C21866"/>
    <w:rsid w:val="00C2734A"/>
    <w:rsid w:val="00C277BE"/>
    <w:rsid w:val="00C34195"/>
    <w:rsid w:val="00C410D3"/>
    <w:rsid w:val="00C44FE9"/>
    <w:rsid w:val="00C61B1B"/>
    <w:rsid w:val="00C67D98"/>
    <w:rsid w:val="00C71080"/>
    <w:rsid w:val="00C73625"/>
    <w:rsid w:val="00C804FB"/>
    <w:rsid w:val="00C82726"/>
    <w:rsid w:val="00C96771"/>
    <w:rsid w:val="00CA2FEB"/>
    <w:rsid w:val="00CA603D"/>
    <w:rsid w:val="00CA6E9D"/>
    <w:rsid w:val="00CB0CFD"/>
    <w:rsid w:val="00CB2862"/>
    <w:rsid w:val="00CB3270"/>
    <w:rsid w:val="00CB5BEE"/>
    <w:rsid w:val="00CD2BB9"/>
    <w:rsid w:val="00CD61B3"/>
    <w:rsid w:val="00CE2155"/>
    <w:rsid w:val="00CE4D9F"/>
    <w:rsid w:val="00CE4F2C"/>
    <w:rsid w:val="00CE603A"/>
    <w:rsid w:val="00CF0D45"/>
    <w:rsid w:val="00CF32DF"/>
    <w:rsid w:val="00CF7757"/>
    <w:rsid w:val="00D02130"/>
    <w:rsid w:val="00D0699F"/>
    <w:rsid w:val="00D10C58"/>
    <w:rsid w:val="00D10DF7"/>
    <w:rsid w:val="00D22624"/>
    <w:rsid w:val="00D235F4"/>
    <w:rsid w:val="00D37A0D"/>
    <w:rsid w:val="00D520ED"/>
    <w:rsid w:val="00D55074"/>
    <w:rsid w:val="00D55D60"/>
    <w:rsid w:val="00D56167"/>
    <w:rsid w:val="00D66864"/>
    <w:rsid w:val="00D73585"/>
    <w:rsid w:val="00D75152"/>
    <w:rsid w:val="00D8307E"/>
    <w:rsid w:val="00D83775"/>
    <w:rsid w:val="00D84358"/>
    <w:rsid w:val="00D86FF7"/>
    <w:rsid w:val="00D93B38"/>
    <w:rsid w:val="00D95F57"/>
    <w:rsid w:val="00D978CA"/>
    <w:rsid w:val="00DA1C77"/>
    <w:rsid w:val="00DA2FF0"/>
    <w:rsid w:val="00DA4759"/>
    <w:rsid w:val="00DB46AF"/>
    <w:rsid w:val="00DB5723"/>
    <w:rsid w:val="00DB6123"/>
    <w:rsid w:val="00DB67D7"/>
    <w:rsid w:val="00DC32C3"/>
    <w:rsid w:val="00DC759C"/>
    <w:rsid w:val="00DD2986"/>
    <w:rsid w:val="00DD7D1A"/>
    <w:rsid w:val="00DF4A57"/>
    <w:rsid w:val="00E02091"/>
    <w:rsid w:val="00E12951"/>
    <w:rsid w:val="00E202B8"/>
    <w:rsid w:val="00E2173C"/>
    <w:rsid w:val="00E23C05"/>
    <w:rsid w:val="00E24108"/>
    <w:rsid w:val="00E243DC"/>
    <w:rsid w:val="00E25D81"/>
    <w:rsid w:val="00E271C1"/>
    <w:rsid w:val="00E27F6F"/>
    <w:rsid w:val="00E32E61"/>
    <w:rsid w:val="00E33EB6"/>
    <w:rsid w:val="00E34EEF"/>
    <w:rsid w:val="00E4318A"/>
    <w:rsid w:val="00E4785F"/>
    <w:rsid w:val="00E55F60"/>
    <w:rsid w:val="00E62475"/>
    <w:rsid w:val="00E7091F"/>
    <w:rsid w:val="00E71519"/>
    <w:rsid w:val="00E74F09"/>
    <w:rsid w:val="00E80425"/>
    <w:rsid w:val="00E86E71"/>
    <w:rsid w:val="00E94C38"/>
    <w:rsid w:val="00E9574C"/>
    <w:rsid w:val="00E9718B"/>
    <w:rsid w:val="00EA6426"/>
    <w:rsid w:val="00EC63C6"/>
    <w:rsid w:val="00ED0545"/>
    <w:rsid w:val="00ED3C7C"/>
    <w:rsid w:val="00ED6029"/>
    <w:rsid w:val="00EE1759"/>
    <w:rsid w:val="00EE1EC1"/>
    <w:rsid w:val="00EE321A"/>
    <w:rsid w:val="00EF1E16"/>
    <w:rsid w:val="00F02DA9"/>
    <w:rsid w:val="00F05146"/>
    <w:rsid w:val="00F12140"/>
    <w:rsid w:val="00F23E63"/>
    <w:rsid w:val="00F248D6"/>
    <w:rsid w:val="00F30E2C"/>
    <w:rsid w:val="00F31179"/>
    <w:rsid w:val="00F33C10"/>
    <w:rsid w:val="00F37D31"/>
    <w:rsid w:val="00F44E7D"/>
    <w:rsid w:val="00F47E92"/>
    <w:rsid w:val="00F73764"/>
    <w:rsid w:val="00F73966"/>
    <w:rsid w:val="00F76BD4"/>
    <w:rsid w:val="00F76D4C"/>
    <w:rsid w:val="00F774E5"/>
    <w:rsid w:val="00F83767"/>
    <w:rsid w:val="00F877EF"/>
    <w:rsid w:val="00FA2995"/>
    <w:rsid w:val="00FB1DF7"/>
    <w:rsid w:val="00FB3D91"/>
    <w:rsid w:val="00FB5284"/>
    <w:rsid w:val="00FB5C6B"/>
    <w:rsid w:val="00FC0113"/>
    <w:rsid w:val="00FC2CF3"/>
    <w:rsid w:val="00FD0801"/>
    <w:rsid w:val="00FD1B6D"/>
    <w:rsid w:val="00FD6F99"/>
    <w:rsid w:val="00FE0B75"/>
    <w:rsid w:val="00FE5636"/>
    <w:rsid w:val="00FE5872"/>
    <w:rsid w:val="00FE7435"/>
    <w:rsid w:val="00FF4A30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946"/>
    <w:rPr>
      <w:sz w:val="24"/>
      <w:szCs w:val="24"/>
    </w:rPr>
  </w:style>
  <w:style w:type="paragraph" w:styleId="Titre1">
    <w:name w:val="heading 1"/>
    <w:aliases w:val="Titre 11,t1.T1.Titre 1,t1,Titre1,stydde,Heading 1-ERI,Titre 1 tbo,chapitre,Level a,T1,toc 1,Arial 14 Fett,Arial 14 Fett1,Arial 14 Fett2,Heading 1-ERI1,Chapter,t1.T1.Titre 1Annexe,TITRE1,heading 1,Titre 1ed,t1.T1,Jaune Gauche,Contrat 1,1,H11,h1"/>
    <w:basedOn w:val="Normal"/>
    <w:next w:val="Normal"/>
    <w:link w:val="Titre1Car"/>
    <w:qFormat/>
    <w:pPr>
      <w:keepNext/>
      <w:widowControl w:val="0"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itre2">
    <w:name w:val="heading 2"/>
    <w:aliases w:val="l2,I2,H2,chapitre 1.1,paragraphe,Titre 21,t2.T2,h2,Titre2,Titre 2 tbo,t2,heading 2,Heading 2 Hidden,E Heading 2,PA Heading 2,Arial 12 Fett Kursiv,l21,I21,Titre 2 - RAO,Specf Titre 2,Premier sous-titre,TITRE 2,t2.T2.Titre 2,Titre 2ed,T2"/>
    <w:basedOn w:val="Normal"/>
    <w:next w:val="Normal"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Titre3">
    <w:name w:val="heading 3"/>
    <w:aliases w:val="l3,CT,3,H3,chapitre 1.1.1,T3,h3,Heading 2.3,1.2.3.,Level 3 Topic Heading,Map,(Alt+3),Titles,(Alt+3)1,(Alt+3)2,(Alt+3)3,(Alt+3)4,(Alt+3)5,(Alt+3)6,(Alt+3)11,(Alt+3)21,(Alt+3)31,(Alt+3)41,(Alt+3)7,(Alt+3)12,(Alt+3)22,(Alt+3)32,(Alt+3)42,Annexe 3"/>
    <w:basedOn w:val="Normal"/>
    <w:next w:val="Normal"/>
    <w:qFormat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Titre4">
    <w:name w:val="heading 4"/>
    <w:aliases w:val="(annexe),H4,h4,chapitre 1.1.1.1,l4,I4,H1,dash"/>
    <w:basedOn w:val="Normal"/>
    <w:next w:val="Normal"/>
    <w:qFormat/>
    <w:pPr>
      <w:keepNext/>
      <w:widowControl w:val="0"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Titre5">
    <w:name w:val="heading 5"/>
    <w:aliases w:val="Block Label,H5"/>
    <w:basedOn w:val="Normal"/>
    <w:next w:val="Normal"/>
    <w:qFormat/>
    <w:pPr>
      <w:widowControl w:val="0"/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itre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Titre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itre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itre9">
    <w:name w:val="heading 9"/>
    <w:basedOn w:val="Normal"/>
    <w:next w:val="Normal"/>
    <w:qFormat/>
    <w:pPr>
      <w:widowControl w:val="0"/>
      <w:numPr>
        <w:ilvl w:val="8"/>
        <w:numId w:val="1"/>
      </w:numPr>
      <w:spacing w:line="240" w:lineRule="atLeast"/>
      <w:outlineLvl w:val="8"/>
    </w:pPr>
    <w:rPr>
      <w:sz w:val="2"/>
      <w:szCs w:val="20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5216D2"/>
    <w:pPr>
      <w:tabs>
        <w:tab w:val="left" w:pos="480"/>
        <w:tab w:val="right" w:leader="dot" w:pos="10654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customStyle="1" w:styleId="Retrait1">
    <w:name w:val="Retrait1"/>
    <w:basedOn w:val="Normal"/>
    <w:pPr>
      <w:widowControl w:val="0"/>
      <w:ind w:left="567"/>
      <w:jc w:val="both"/>
    </w:pPr>
    <w:rPr>
      <w:szCs w:val="20"/>
    </w:rPr>
  </w:style>
  <w:style w:type="paragraph" w:customStyle="1" w:styleId="Retrait2">
    <w:name w:val="Retrait2"/>
    <w:basedOn w:val="Retrait1"/>
    <w:pPr>
      <w:ind w:left="1134"/>
    </w:pPr>
  </w:style>
  <w:style w:type="paragraph" w:customStyle="1" w:styleId="Liste1">
    <w:name w:val="Liste 1"/>
    <w:basedOn w:val="Normal"/>
    <w:pPr>
      <w:numPr>
        <w:numId w:val="2"/>
      </w:numPr>
      <w:tabs>
        <w:tab w:val="clear" w:pos="360"/>
        <w:tab w:val="num" w:pos="1134"/>
      </w:tabs>
      <w:spacing w:after="60"/>
      <w:ind w:left="1134" w:firstLine="0"/>
    </w:pPr>
    <w:rPr>
      <w:noProof/>
      <w:sz w:val="22"/>
    </w:rPr>
  </w:style>
  <w:style w:type="paragraph" w:customStyle="1" w:styleId="Retrait3">
    <w:name w:val="Retrait3"/>
    <w:basedOn w:val="Retrait2"/>
    <w:pPr>
      <w:ind w:left="1701"/>
    </w:pPr>
  </w:style>
  <w:style w:type="paragraph" w:styleId="TM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customStyle="1" w:styleId="Retrait4">
    <w:name w:val="Retrait4"/>
    <w:basedOn w:val="Retrait3"/>
    <w:pPr>
      <w:tabs>
        <w:tab w:val="right" w:pos="4536"/>
      </w:tabs>
      <w:ind w:left="2694"/>
    </w:pPr>
  </w:style>
  <w:style w:type="paragraph" w:customStyle="1" w:styleId="Titre30">
    <w:name w:val="Titre3"/>
    <w:pPr>
      <w:tabs>
        <w:tab w:val="center" w:pos="3261"/>
      </w:tabs>
    </w:pPr>
    <w:rPr>
      <w:rFonts w:ascii="Arial" w:hAnsi="Arial"/>
      <w:sz w:val="22"/>
    </w:rPr>
  </w:style>
  <w:style w:type="character" w:customStyle="1" w:styleId="title1">
    <w:name w:val="title1"/>
    <w:basedOn w:val="Policepardfaut"/>
    <w:rPr>
      <w:rFonts w:ascii="Helvetica" w:hAnsi="Helvetica" w:hint="default"/>
      <w:b/>
      <w:bCs/>
      <w:sz w:val="36"/>
      <w:szCs w:val="36"/>
    </w:rPr>
  </w:style>
  <w:style w:type="character" w:customStyle="1" w:styleId="Titre1Car">
    <w:name w:val="Titre 1 Car"/>
    <w:aliases w:val="Titre 11 Car,t1.T1.Titre 1 Car,t1 Car,Titre1 Car,stydde Car,Heading 1-ERI Car,Titre 1 tbo Car,chapitre Car,Level a Car,T1 Car,toc 1 Car,Arial 14 Fett Car,Arial 14 Fett1 Car,Arial 14 Fett2 Car,Heading 1-ERI1 Car,Chapter Car,TITRE1 Car,1 Car"/>
    <w:basedOn w:val="Policepardfaut"/>
    <w:link w:val="Titre1"/>
    <w:rsid w:val="006860A8"/>
    <w:rPr>
      <w:rFonts w:ascii="Arial" w:hAnsi="Arial"/>
      <w:b/>
      <w:kern w:val="28"/>
      <w:sz w:val="28"/>
      <w:lang w:val="fr-FR" w:eastAsia="fr-FR" w:bidi="ar-SA"/>
    </w:rPr>
  </w:style>
  <w:style w:type="paragraph" w:customStyle="1" w:styleId="CarCarCarCarCarCar1Car">
    <w:name w:val="Car Car Car Car Car Car1 Car"/>
    <w:basedOn w:val="Normal"/>
    <w:rsid w:val="004D288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Bullet2">
    <w:name w:val="Bullet 2"/>
    <w:basedOn w:val="Normal"/>
    <w:rsid w:val="004D288F"/>
    <w:pPr>
      <w:numPr>
        <w:numId w:val="3"/>
      </w:numPr>
      <w:spacing w:before="80"/>
      <w:jc w:val="both"/>
    </w:pPr>
    <w:rPr>
      <w:sz w:val="22"/>
      <w:szCs w:val="22"/>
      <w:lang w:eastAsia="en-US"/>
    </w:rPr>
  </w:style>
  <w:style w:type="paragraph" w:customStyle="1" w:styleId="CarCarCarCarCarCar">
    <w:name w:val="Car Car Car Car Car Car"/>
    <w:basedOn w:val="Normal"/>
    <w:rsid w:val="005E704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NormalWeb">
    <w:name w:val="Normal (Web)"/>
    <w:basedOn w:val="Normal"/>
    <w:rsid w:val="00F76BD4"/>
    <w:pPr>
      <w:spacing w:line="336" w:lineRule="auto"/>
    </w:pPr>
    <w:rPr>
      <w:rFonts w:ascii="Verdana" w:hAnsi="Verdana"/>
      <w:sz w:val="17"/>
      <w:szCs w:val="17"/>
    </w:rPr>
  </w:style>
  <w:style w:type="paragraph" w:customStyle="1" w:styleId="NormalWeb1">
    <w:name w:val="Normal (Web)1"/>
    <w:basedOn w:val="Normal"/>
    <w:rsid w:val="00F76BD4"/>
    <w:pPr>
      <w:spacing w:line="336" w:lineRule="auto"/>
    </w:pPr>
    <w:rPr>
      <w:rFonts w:ascii="Verdana" w:hAnsi="Verdana"/>
      <w:sz w:val="17"/>
      <w:szCs w:val="17"/>
    </w:rPr>
  </w:style>
  <w:style w:type="table" w:styleId="Grilledutableau">
    <w:name w:val="Table Grid"/>
    <w:basedOn w:val="TableauNormal"/>
    <w:rsid w:val="00AA3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semiHidden/>
    <w:rsid w:val="00ED6029"/>
    <w:pPr>
      <w:spacing w:before="100"/>
      <w:jc w:val="both"/>
    </w:pPr>
    <w:rPr>
      <w:sz w:val="20"/>
      <w:szCs w:val="20"/>
      <w:lang w:eastAsia="en-US"/>
    </w:rPr>
  </w:style>
  <w:style w:type="character" w:styleId="lev">
    <w:name w:val="Strong"/>
    <w:basedOn w:val="Policepardfaut"/>
    <w:qFormat/>
    <w:rsid w:val="001F602E"/>
    <w:rPr>
      <w:b/>
      <w:bCs/>
    </w:rPr>
  </w:style>
  <w:style w:type="paragraph" w:styleId="Corpsdetexte">
    <w:name w:val="Body Text"/>
    <w:basedOn w:val="Normal"/>
    <w:rsid w:val="00016D68"/>
    <w:pPr>
      <w:spacing w:before="100" w:after="120"/>
      <w:jc w:val="both"/>
    </w:pPr>
    <w:rPr>
      <w:rFonts w:ascii="Arial" w:hAnsi="Arial"/>
      <w:sz w:val="22"/>
      <w:szCs w:val="22"/>
      <w:lang w:eastAsia="en-US"/>
    </w:rPr>
  </w:style>
  <w:style w:type="paragraph" w:customStyle="1" w:styleId="TableBodyChar1CharCharCharCharCharCharCharCharCharCharCharChar">
    <w:name w:val="Table Body Char1 Char Char Char Char Char Char Char Char Char Char Char Char"/>
    <w:basedOn w:val="Normal"/>
    <w:rsid w:val="00FB1DF7"/>
    <w:pPr>
      <w:spacing w:before="40" w:after="40" w:line="240" w:lineRule="exact"/>
      <w:ind w:right="113"/>
    </w:pPr>
    <w:rPr>
      <w:rFonts w:ascii="Arial" w:hAnsi="Arial" w:cs="Arial"/>
      <w:sz w:val="18"/>
      <w:lang w:val="en-US" w:eastAsia="en-US"/>
    </w:rPr>
  </w:style>
  <w:style w:type="paragraph" w:customStyle="1" w:styleId="CarCarCar1">
    <w:name w:val="Car Car Car1"/>
    <w:basedOn w:val="Normal"/>
    <w:rsid w:val="000E285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arCarCar">
    <w:name w:val="Car Car Car"/>
    <w:basedOn w:val="Normal"/>
    <w:rsid w:val="00AE7A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arCarCarCarCharCharCarCarCar">
    <w:name w:val="Car Car Car Car Char Char Car Car Car"/>
    <w:basedOn w:val="Normal"/>
    <w:rsid w:val="00D10C5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h1Car">
    <w:name w:val="h1 Car"/>
    <w:basedOn w:val="Policepardfaut"/>
    <w:rsid w:val="00BF7DD0"/>
    <w:rPr>
      <w:rFonts w:ascii="Arial" w:hAnsi="Arial"/>
      <w:b/>
      <w:kern w:val="28"/>
      <w:sz w:val="28"/>
      <w:lang w:val="fr-FR" w:eastAsia="fr-FR" w:bidi="ar-SA"/>
    </w:rPr>
  </w:style>
  <w:style w:type="paragraph" w:styleId="Textedebulles">
    <w:name w:val="Balloon Text"/>
    <w:basedOn w:val="Normal"/>
    <w:link w:val="TextedebullesCar"/>
    <w:rsid w:val="004430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430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C24A3"/>
    <w:pPr>
      <w:ind w:left="720"/>
      <w:contextualSpacing/>
    </w:pPr>
  </w:style>
  <w:style w:type="paragraph" w:styleId="Sansinterligne">
    <w:name w:val="No Spacing"/>
    <w:uiPriority w:val="1"/>
    <w:qFormat/>
    <w:rsid w:val="006328D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puces">
    <w:name w:val="List Bullet"/>
    <w:basedOn w:val="Normal"/>
    <w:uiPriority w:val="99"/>
    <w:unhideWhenUsed/>
    <w:rsid w:val="006328D3"/>
    <w:pPr>
      <w:numPr>
        <w:numId w:val="20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graph">
    <w:name w:val="paragraph"/>
    <w:basedOn w:val="Normal"/>
    <w:rsid w:val="00990338"/>
    <w:pPr>
      <w:spacing w:before="100" w:beforeAutospacing="1" w:after="100" w:afterAutospacing="1"/>
    </w:pPr>
  </w:style>
  <w:style w:type="character" w:customStyle="1" w:styleId="eop">
    <w:name w:val="eop"/>
    <w:basedOn w:val="Policepardfaut"/>
    <w:rsid w:val="00990338"/>
  </w:style>
  <w:style w:type="character" w:customStyle="1" w:styleId="normaltextrun">
    <w:name w:val="normaltextrun"/>
    <w:basedOn w:val="Policepardfaut"/>
    <w:rsid w:val="00990338"/>
  </w:style>
  <w:style w:type="character" w:customStyle="1" w:styleId="spellingerror">
    <w:name w:val="spellingerror"/>
    <w:basedOn w:val="Policepardfaut"/>
    <w:rsid w:val="00990338"/>
  </w:style>
  <w:style w:type="character" w:customStyle="1" w:styleId="contextualspellingandgrammarerror">
    <w:name w:val="contextualspellingandgrammarerror"/>
    <w:basedOn w:val="Policepardfaut"/>
    <w:rsid w:val="006A44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946"/>
    <w:rPr>
      <w:sz w:val="24"/>
      <w:szCs w:val="24"/>
    </w:rPr>
  </w:style>
  <w:style w:type="paragraph" w:styleId="Titre1">
    <w:name w:val="heading 1"/>
    <w:aliases w:val="Titre 11,t1.T1.Titre 1,t1,Titre1,stydde,Heading 1-ERI,Titre 1 tbo,chapitre,Level a,T1,toc 1,Arial 14 Fett,Arial 14 Fett1,Arial 14 Fett2,Heading 1-ERI1,Chapter,t1.T1.Titre 1Annexe,TITRE1,heading 1,Titre 1ed,t1.T1,Jaune Gauche,Contrat 1,1,H11,h1"/>
    <w:basedOn w:val="Normal"/>
    <w:next w:val="Normal"/>
    <w:link w:val="Titre1Car"/>
    <w:qFormat/>
    <w:pPr>
      <w:keepNext/>
      <w:widowControl w:val="0"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itre2">
    <w:name w:val="heading 2"/>
    <w:aliases w:val="l2,I2,H2,chapitre 1.1,paragraphe,Titre 21,t2.T2,h2,Titre2,Titre 2 tbo,t2,heading 2,Heading 2 Hidden,E Heading 2,PA Heading 2,Arial 12 Fett Kursiv,l21,I21,Titre 2 - RAO,Specf Titre 2,Premier sous-titre,TITRE 2,t2.T2.Titre 2,Titre 2ed,T2"/>
    <w:basedOn w:val="Normal"/>
    <w:next w:val="Normal"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Titre3">
    <w:name w:val="heading 3"/>
    <w:aliases w:val="l3,CT,3,H3,chapitre 1.1.1,T3,h3,Heading 2.3,1.2.3.,Level 3 Topic Heading,Map,(Alt+3),Titles,(Alt+3)1,(Alt+3)2,(Alt+3)3,(Alt+3)4,(Alt+3)5,(Alt+3)6,(Alt+3)11,(Alt+3)21,(Alt+3)31,(Alt+3)41,(Alt+3)7,(Alt+3)12,(Alt+3)22,(Alt+3)32,(Alt+3)42,Annexe 3"/>
    <w:basedOn w:val="Normal"/>
    <w:next w:val="Normal"/>
    <w:qFormat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Titre4">
    <w:name w:val="heading 4"/>
    <w:aliases w:val="(annexe),H4,h4,chapitre 1.1.1.1,l4,I4,H1,dash"/>
    <w:basedOn w:val="Normal"/>
    <w:next w:val="Normal"/>
    <w:qFormat/>
    <w:pPr>
      <w:keepNext/>
      <w:widowControl w:val="0"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Titre5">
    <w:name w:val="heading 5"/>
    <w:aliases w:val="Block Label,H5"/>
    <w:basedOn w:val="Normal"/>
    <w:next w:val="Normal"/>
    <w:qFormat/>
    <w:pPr>
      <w:widowControl w:val="0"/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itre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Titre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itre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itre9">
    <w:name w:val="heading 9"/>
    <w:basedOn w:val="Normal"/>
    <w:next w:val="Normal"/>
    <w:qFormat/>
    <w:pPr>
      <w:widowControl w:val="0"/>
      <w:numPr>
        <w:ilvl w:val="8"/>
        <w:numId w:val="1"/>
      </w:numPr>
      <w:spacing w:line="240" w:lineRule="atLeast"/>
      <w:outlineLvl w:val="8"/>
    </w:pPr>
    <w:rPr>
      <w:sz w:val="2"/>
      <w:szCs w:val="20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5216D2"/>
    <w:pPr>
      <w:tabs>
        <w:tab w:val="left" w:pos="480"/>
        <w:tab w:val="right" w:leader="dot" w:pos="10654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customStyle="1" w:styleId="Retrait1">
    <w:name w:val="Retrait1"/>
    <w:basedOn w:val="Normal"/>
    <w:pPr>
      <w:widowControl w:val="0"/>
      <w:ind w:left="567"/>
      <w:jc w:val="both"/>
    </w:pPr>
    <w:rPr>
      <w:szCs w:val="20"/>
    </w:rPr>
  </w:style>
  <w:style w:type="paragraph" w:customStyle="1" w:styleId="Retrait2">
    <w:name w:val="Retrait2"/>
    <w:basedOn w:val="Retrait1"/>
    <w:pPr>
      <w:ind w:left="1134"/>
    </w:pPr>
  </w:style>
  <w:style w:type="paragraph" w:customStyle="1" w:styleId="Liste1">
    <w:name w:val="Liste 1"/>
    <w:basedOn w:val="Normal"/>
    <w:pPr>
      <w:numPr>
        <w:numId w:val="2"/>
      </w:numPr>
      <w:tabs>
        <w:tab w:val="clear" w:pos="360"/>
        <w:tab w:val="num" w:pos="1134"/>
      </w:tabs>
      <w:spacing w:after="60"/>
      <w:ind w:left="1134" w:firstLine="0"/>
    </w:pPr>
    <w:rPr>
      <w:noProof/>
      <w:sz w:val="22"/>
    </w:rPr>
  </w:style>
  <w:style w:type="paragraph" w:customStyle="1" w:styleId="Retrait3">
    <w:name w:val="Retrait3"/>
    <w:basedOn w:val="Retrait2"/>
    <w:pPr>
      <w:ind w:left="1701"/>
    </w:pPr>
  </w:style>
  <w:style w:type="paragraph" w:styleId="TM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customStyle="1" w:styleId="Retrait4">
    <w:name w:val="Retrait4"/>
    <w:basedOn w:val="Retrait3"/>
    <w:pPr>
      <w:tabs>
        <w:tab w:val="right" w:pos="4536"/>
      </w:tabs>
      <w:ind w:left="2694"/>
    </w:pPr>
  </w:style>
  <w:style w:type="paragraph" w:customStyle="1" w:styleId="Titre30">
    <w:name w:val="Titre3"/>
    <w:pPr>
      <w:tabs>
        <w:tab w:val="center" w:pos="3261"/>
      </w:tabs>
    </w:pPr>
    <w:rPr>
      <w:rFonts w:ascii="Arial" w:hAnsi="Arial"/>
      <w:sz w:val="22"/>
    </w:rPr>
  </w:style>
  <w:style w:type="character" w:customStyle="1" w:styleId="title1">
    <w:name w:val="title1"/>
    <w:basedOn w:val="Policepardfaut"/>
    <w:rPr>
      <w:rFonts w:ascii="Helvetica" w:hAnsi="Helvetica" w:hint="default"/>
      <w:b/>
      <w:bCs/>
      <w:sz w:val="36"/>
      <w:szCs w:val="36"/>
    </w:rPr>
  </w:style>
  <w:style w:type="character" w:customStyle="1" w:styleId="Titre1Car">
    <w:name w:val="Titre 1 Car"/>
    <w:aliases w:val="Titre 11 Car,t1.T1.Titre 1 Car,t1 Car,Titre1 Car,stydde Car,Heading 1-ERI Car,Titre 1 tbo Car,chapitre Car,Level a Car,T1 Car,toc 1 Car,Arial 14 Fett Car,Arial 14 Fett1 Car,Arial 14 Fett2 Car,Heading 1-ERI1 Car,Chapter Car,TITRE1 Car,1 Car"/>
    <w:basedOn w:val="Policepardfaut"/>
    <w:link w:val="Titre1"/>
    <w:rsid w:val="006860A8"/>
    <w:rPr>
      <w:rFonts w:ascii="Arial" w:hAnsi="Arial"/>
      <w:b/>
      <w:kern w:val="28"/>
      <w:sz w:val="28"/>
      <w:lang w:val="fr-FR" w:eastAsia="fr-FR" w:bidi="ar-SA"/>
    </w:rPr>
  </w:style>
  <w:style w:type="paragraph" w:customStyle="1" w:styleId="CarCarCarCarCarCar1Car">
    <w:name w:val="Car Car Car Car Car Car1 Car"/>
    <w:basedOn w:val="Normal"/>
    <w:rsid w:val="004D288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Bullet2">
    <w:name w:val="Bullet 2"/>
    <w:basedOn w:val="Normal"/>
    <w:rsid w:val="004D288F"/>
    <w:pPr>
      <w:numPr>
        <w:numId w:val="3"/>
      </w:numPr>
      <w:spacing w:before="80"/>
      <w:jc w:val="both"/>
    </w:pPr>
    <w:rPr>
      <w:sz w:val="22"/>
      <w:szCs w:val="22"/>
      <w:lang w:eastAsia="en-US"/>
    </w:rPr>
  </w:style>
  <w:style w:type="paragraph" w:customStyle="1" w:styleId="CarCarCarCarCarCar">
    <w:name w:val="Car Car Car Car Car Car"/>
    <w:basedOn w:val="Normal"/>
    <w:rsid w:val="005E704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NormalWeb">
    <w:name w:val="Normal (Web)"/>
    <w:basedOn w:val="Normal"/>
    <w:rsid w:val="00F76BD4"/>
    <w:pPr>
      <w:spacing w:line="336" w:lineRule="auto"/>
    </w:pPr>
    <w:rPr>
      <w:rFonts w:ascii="Verdana" w:hAnsi="Verdana"/>
      <w:sz w:val="17"/>
      <w:szCs w:val="17"/>
    </w:rPr>
  </w:style>
  <w:style w:type="paragraph" w:customStyle="1" w:styleId="NormalWeb1">
    <w:name w:val="Normal (Web)1"/>
    <w:basedOn w:val="Normal"/>
    <w:rsid w:val="00F76BD4"/>
    <w:pPr>
      <w:spacing w:line="336" w:lineRule="auto"/>
    </w:pPr>
    <w:rPr>
      <w:rFonts w:ascii="Verdana" w:hAnsi="Verdana"/>
      <w:sz w:val="17"/>
      <w:szCs w:val="17"/>
    </w:rPr>
  </w:style>
  <w:style w:type="table" w:styleId="Grilledutableau">
    <w:name w:val="Table Grid"/>
    <w:basedOn w:val="TableauNormal"/>
    <w:rsid w:val="00AA3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semiHidden/>
    <w:rsid w:val="00ED6029"/>
    <w:pPr>
      <w:spacing w:before="100"/>
      <w:jc w:val="both"/>
    </w:pPr>
    <w:rPr>
      <w:sz w:val="20"/>
      <w:szCs w:val="20"/>
      <w:lang w:eastAsia="en-US"/>
    </w:rPr>
  </w:style>
  <w:style w:type="character" w:styleId="lev">
    <w:name w:val="Strong"/>
    <w:basedOn w:val="Policepardfaut"/>
    <w:qFormat/>
    <w:rsid w:val="001F602E"/>
    <w:rPr>
      <w:b/>
      <w:bCs/>
    </w:rPr>
  </w:style>
  <w:style w:type="paragraph" w:styleId="Corpsdetexte">
    <w:name w:val="Body Text"/>
    <w:basedOn w:val="Normal"/>
    <w:rsid w:val="00016D68"/>
    <w:pPr>
      <w:spacing w:before="100" w:after="120"/>
      <w:jc w:val="both"/>
    </w:pPr>
    <w:rPr>
      <w:rFonts w:ascii="Arial" w:hAnsi="Arial"/>
      <w:sz w:val="22"/>
      <w:szCs w:val="22"/>
      <w:lang w:eastAsia="en-US"/>
    </w:rPr>
  </w:style>
  <w:style w:type="paragraph" w:customStyle="1" w:styleId="TableBodyChar1CharCharCharCharCharCharCharCharCharCharCharChar">
    <w:name w:val="Table Body Char1 Char Char Char Char Char Char Char Char Char Char Char Char"/>
    <w:basedOn w:val="Normal"/>
    <w:rsid w:val="00FB1DF7"/>
    <w:pPr>
      <w:spacing w:before="40" w:after="40" w:line="240" w:lineRule="exact"/>
      <w:ind w:right="113"/>
    </w:pPr>
    <w:rPr>
      <w:rFonts w:ascii="Arial" w:hAnsi="Arial" w:cs="Arial"/>
      <w:sz w:val="18"/>
      <w:lang w:val="en-US" w:eastAsia="en-US"/>
    </w:rPr>
  </w:style>
  <w:style w:type="paragraph" w:customStyle="1" w:styleId="CarCarCar1">
    <w:name w:val="Car Car Car1"/>
    <w:basedOn w:val="Normal"/>
    <w:rsid w:val="000E285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arCarCar">
    <w:name w:val="Car Car Car"/>
    <w:basedOn w:val="Normal"/>
    <w:rsid w:val="00AE7A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arCarCarCarCharCharCarCarCar">
    <w:name w:val="Car Car Car Car Char Char Car Car Car"/>
    <w:basedOn w:val="Normal"/>
    <w:rsid w:val="00D10C5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h1Car">
    <w:name w:val="h1 Car"/>
    <w:basedOn w:val="Policepardfaut"/>
    <w:rsid w:val="00BF7DD0"/>
    <w:rPr>
      <w:rFonts w:ascii="Arial" w:hAnsi="Arial"/>
      <w:b/>
      <w:kern w:val="28"/>
      <w:sz w:val="28"/>
      <w:lang w:val="fr-FR" w:eastAsia="fr-FR" w:bidi="ar-SA"/>
    </w:rPr>
  </w:style>
  <w:style w:type="paragraph" w:styleId="Textedebulles">
    <w:name w:val="Balloon Text"/>
    <w:basedOn w:val="Normal"/>
    <w:link w:val="TextedebullesCar"/>
    <w:rsid w:val="004430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430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C24A3"/>
    <w:pPr>
      <w:ind w:left="720"/>
      <w:contextualSpacing/>
    </w:pPr>
  </w:style>
  <w:style w:type="paragraph" w:styleId="Sansinterligne">
    <w:name w:val="No Spacing"/>
    <w:uiPriority w:val="1"/>
    <w:qFormat/>
    <w:rsid w:val="006328D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puces">
    <w:name w:val="List Bullet"/>
    <w:basedOn w:val="Normal"/>
    <w:uiPriority w:val="99"/>
    <w:unhideWhenUsed/>
    <w:rsid w:val="006328D3"/>
    <w:pPr>
      <w:numPr>
        <w:numId w:val="20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graph">
    <w:name w:val="paragraph"/>
    <w:basedOn w:val="Normal"/>
    <w:rsid w:val="00990338"/>
    <w:pPr>
      <w:spacing w:before="100" w:beforeAutospacing="1" w:after="100" w:afterAutospacing="1"/>
    </w:pPr>
  </w:style>
  <w:style w:type="character" w:customStyle="1" w:styleId="eop">
    <w:name w:val="eop"/>
    <w:basedOn w:val="Policepardfaut"/>
    <w:rsid w:val="00990338"/>
  </w:style>
  <w:style w:type="character" w:customStyle="1" w:styleId="normaltextrun">
    <w:name w:val="normaltextrun"/>
    <w:basedOn w:val="Policepardfaut"/>
    <w:rsid w:val="00990338"/>
  </w:style>
  <w:style w:type="character" w:customStyle="1" w:styleId="spellingerror">
    <w:name w:val="spellingerror"/>
    <w:basedOn w:val="Policepardfaut"/>
    <w:rsid w:val="00990338"/>
  </w:style>
  <w:style w:type="character" w:customStyle="1" w:styleId="contextualspellingandgrammarerror">
    <w:name w:val="contextualspellingandgrammarerror"/>
    <w:basedOn w:val="Policepardfaut"/>
    <w:rsid w:val="006A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9256">
          <w:marLeft w:val="12"/>
          <w:marRight w:val="12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9612">
                      <w:marLeft w:val="300"/>
                      <w:marRight w:val="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1556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4622">
                              <w:marLeft w:val="300"/>
                              <w:marRight w:val="30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4855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andre.Sannier\Desktop\Base_DOC_Transdev_TCA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Base_DOC_Transdev_TCAR.dotx</Template>
  <TotalTime>285</TotalTime>
  <Pages>6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Diffusion :</vt:lpstr>
    </vt:vector>
  </TitlesOfParts>
  <Company>Groupe CGEA</Company>
  <LinksUpToDate>false</LinksUpToDate>
  <CharactersWithSpaces>4553</CharactersWithSpaces>
  <SharedDoc>false</SharedDoc>
  <HLinks>
    <vt:vector size="36" baseType="variant"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_Toc257894601</vt:lpwstr>
      </vt:variant>
      <vt:variant>
        <vt:i4>1966138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_Toc257894600</vt:lpwstr>
      </vt:variant>
      <vt:variant>
        <vt:i4>1507385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_Toc257894599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_Toc257894598</vt:lpwstr>
      </vt:variant>
      <vt:variant>
        <vt:i4>1507385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_Toc257894597</vt:lpwstr>
      </vt:variant>
      <vt:variant>
        <vt:i4>1507385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_Toc257894596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Diffusion :</dc:title>
  <dc:creator>SANNIER, Alexandre</dc:creator>
  <cp:lastModifiedBy>flo</cp:lastModifiedBy>
  <cp:revision>13</cp:revision>
  <cp:lastPrinted>2015-03-09T14:20:00Z</cp:lastPrinted>
  <dcterms:created xsi:type="dcterms:W3CDTF">2020-03-19T09:03:00Z</dcterms:created>
  <dcterms:modified xsi:type="dcterms:W3CDTF">2020-03-20T15:21:00Z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-31221417</vt:i4>
  </property>
  <property fmtid="{D5CDD505-2E9C-101B-9397-08002B2CF9AE}" pid="3" name="_EmailSubject">
    <vt:lpwstr>Pour l'antivirus</vt:lpwstr>
  </property>
  <property fmtid="{D5CDD505-2E9C-101B-9397-08002B2CF9AE}" pid="4" name="_AuthorEmail">
    <vt:lpwstr>abderrahmane.halla@connex.net</vt:lpwstr>
  </property>
  <property fmtid="{D5CDD505-2E9C-101B-9397-08002B2CF9AE}" pid="5" name="_AuthorEmailDisplayName">
    <vt:lpwstr>HALLA, Abderrahmane</vt:lpwstr>
  </property>
  <property fmtid="{D5CDD505-2E9C-101B-9397-08002B2CF9AE}" pid="6" name="_PreviousAdHocReviewCycleID">
    <vt:i4>-922822814</vt:i4>
  </property>
  <property fmtid="{D5CDD505-2E9C-101B-9397-08002B2CF9AE}" pid="7" name="_ReviewingToolsShownOnce">
    <vt:lpwstr/>
  </property>
</Properties>
</file>